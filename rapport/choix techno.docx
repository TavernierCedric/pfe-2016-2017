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238714244"/>
        <w:docPartObj>
          <w:docPartGallery w:val="Cover Pages"/>
          <w:docPartUnique/>
        </w:docPartObj>
      </w:sdtPr>
      <w:sdtEndPr/>
      <w:sdtContent>
        <w:p w14:paraId="4CB08201" w14:textId="77777777" w:rsidR="00DE41E4" w:rsidRDefault="00DE41E4">
          <w:pPr>
            <w:pStyle w:val="Sansinterligne"/>
          </w:pPr>
          <w:r>
            <w:rPr>
              <w:noProof/>
              <w:lang w:val="fr-FR" w:eastAsia="fr-FR"/>
            </w:rPr>
            <mc:AlternateContent>
              <mc:Choice Requires="wpg">
                <w:drawing>
                  <wp:anchor distT="0" distB="0" distL="114300" distR="114300" simplePos="0" relativeHeight="251659264" behindDoc="1" locked="0" layoutInCell="1" allowOverlap="1" wp14:anchorId="60A4E8F4" wp14:editId="3189CDA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0B67821B" w14:textId="77777777"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DE41E4" w:rsidRDefault="00DE41E4">
                                <w:pPr>
                                  <w:pStyle w:val="Sansinterligne"/>
                                  <w:jc w:val="right"/>
                                  <w:rPr>
                                    <w:color w:val="FFFFFF" w:themeColor="background1"/>
                                    <w:sz w:val="28"/>
                                    <w:szCs w:val="28"/>
                                  </w:rPr>
                                </w:pPr>
                                <w:r>
                                  <w:rPr>
                                    <w:color w:val="FFFFFF" w:themeColor="background1"/>
                                    <w:sz w:val="28"/>
                                    <w:szCs w:val="28"/>
                                    <w:lang w:val="fr-FR"/>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EA45B6A" wp14:editId="5253A4C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557020"/>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402330" cy="1557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DD7E5" w14:textId="77777777" w:rsidR="00DE41E4" w:rsidRDefault="00DE41E4" w:rsidP="00DE41E4">
                                <w:pPr>
                                  <w:pStyle w:val="Sansinterligne"/>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A45B6A" id="_x0000_t202" coordsize="21600,21600" o:spt="202" path="m0,0l0,21600,21600,21600,21600,0xe">
                    <v:stroke joinstyle="miter"/>
                    <v:path gradientshapeok="t" o:connecttype="rect"/>
                  </v:shapetype>
                  <v:shape id="Zone_x0020_de_x0020_texte_x0020_1" o:spid="_x0000_s1055" type="#_x0000_t202" style="position:absolute;margin-left:0;margin-top:0;width:267.9pt;height:122.6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" filled="f" stroked="f" strokeweight=".5pt">
                    <v:textbox style="mso-fit-shape-to-text:t" inset="0,0,0,0">
                      <w:txbxContent>
                        <w:p w14:paraId="4C7DD7E5" w14:textId="77777777" w:rsidR="00DE41E4" w:rsidRDefault="00DE41E4" w:rsidP="00DE41E4">
                          <w:pPr>
                            <w:pStyle w:val="Sansinterligne"/>
                          </w:pPr>
                          <w:r>
                            <w:rPr>
                              <w:rFonts w:ascii="Cambria" w:hAnsi="Cambria"/>
                              <w:color w:val="262626"/>
                              <w:sz w:val="72"/>
                              <w:szCs w:val="72"/>
                            </w:rPr>
                            <w:t>Choix technologiques</w:t>
                          </w:r>
                        </w:p>
                        <w:p w14:paraId="12D045BC" w14:textId="77777777" w:rsidR="00DE41E4" w:rsidRPr="00DE41E4" w:rsidRDefault="00DE41E4" w:rsidP="00DE41E4">
                          <w:pPr>
                            <w:spacing w:before="120"/>
                          </w:pPr>
                          <w:r>
                            <w:rPr>
                              <w:color w:val="404040"/>
                              <w:sz w:val="36"/>
                              <w:szCs w:val="36"/>
                            </w:rPr>
                            <w:t>Projet de fin d’étude</w:t>
                          </w:r>
                        </w:p>
                      </w:txbxContent>
                    </v:textbox>
                    <w10:wrap anchorx="page" anchory="page"/>
                  </v:shape>
                </w:pict>
              </mc:Fallback>
            </mc:AlternateContent>
          </w:r>
        </w:p>
        <w:p w14:paraId="2A78369B" w14:textId="77777777" w:rsidR="00DE41E4" w:rsidRDefault="00DE41E4">
          <w:r>
            <w:rPr>
              <w:noProof/>
              <w:lang w:val="fr-FR" w:eastAsia="fr-FR"/>
            </w:rPr>
            <mc:AlternateContent>
              <mc:Choice Requires="wps">
                <w:drawing>
                  <wp:anchor distT="0" distB="0" distL="114300" distR="114300" simplePos="0" relativeHeight="251661312" behindDoc="0" locked="0" layoutInCell="1" allowOverlap="1" wp14:anchorId="6DE4899B" wp14:editId="737FE50F">
                    <wp:simplePos x="0" y="0"/>
                    <wp:positionH relativeFrom="page">
                      <wp:posOffset>1844040</wp:posOffset>
                    </wp:positionH>
                    <wp:positionV relativeFrom="page">
                      <wp:posOffset>9410700</wp:posOffset>
                    </wp:positionV>
                    <wp:extent cx="4735830" cy="335280"/>
                    <wp:effectExtent l="0" t="0" r="7620" b="7620"/>
                    <wp:wrapNone/>
                    <wp:docPr id="32" name="Zone de texte 32"/>
                    <wp:cNvGraphicFramePr/>
                    <a:graphic xmlns:a="http://schemas.openxmlformats.org/drawingml/2006/main">
                      <a:graphicData uri="http://schemas.microsoft.com/office/word/2010/wordprocessingShape">
                        <wps:wsp>
                          <wps:cNvSpPr txBox="1"/>
                          <wps:spPr>
                            <a:xfrm>
                              <a:off x="0" y="0"/>
                              <a:ext cx="4735830" cy="33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EDC999" w14:textId="77777777" w:rsidR="00DE41E4" w:rsidRDefault="00DE41E4" w:rsidP="00DE41E4">
                                <w:pPr>
                                  <w:pStyle w:val="Sansinterligne"/>
                                </w:pPr>
                                <w:r>
                                  <w:rPr>
                                    <w:color w:val="4F81BD"/>
                                    <w:sz w:val="26"/>
                                    <w:szCs w:val="26"/>
                                  </w:rPr>
                                  <w:t xml:space="preserve">Denuit Maxime, Degrève Olivier, Dubois Corenthin, Tavernier </w:t>
                                </w:r>
                                <w:proofErr w:type="spellStart"/>
                                <w:r>
                                  <w:rPr>
                                    <w:color w:val="4F81BD"/>
                                    <w:sz w:val="26"/>
                                    <w:szCs w:val="26"/>
                                  </w:rPr>
                                  <w:t>cedric</w:t>
                                </w:r>
                                <w:proofErr w:type="spellEnd"/>
                              </w:p>
                              <w:p w14:paraId="765B98F1" w14:textId="77777777" w:rsidR="00DE41E4" w:rsidRDefault="00B76FC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DE41E4">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6ED473D8" id="Zone de texte 32" o:spid="_x0000_s1056" type="#_x0000_t202" style="position:absolute;margin-left:145.2pt;margin-top:741pt;width:372.9pt;height:26.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" filled="f" stroked="f" strokeweight=".5pt">
                    <v:textbox inset="0,0,0,0">
                      <w:txbxContent>
                        <w:p w:rsidR="00DE41E4" w:rsidRDefault="00DE41E4" w:rsidP="00DE41E4">
                          <w:pPr>
                            <w:pStyle w:val="Sansinterligne"/>
                          </w:pPr>
                          <w:r>
                            <w:rPr>
                              <w:color w:val="4F81BD"/>
                              <w:sz w:val="26"/>
                              <w:szCs w:val="26"/>
                            </w:rPr>
                            <w:t>Denuit Maxime, Degrève Olivier, Dubois Corenthin, Tavernier cedric</w:t>
                          </w:r>
                        </w:p>
                        <w:p w:rsidR="00DE41E4" w:rsidRDefault="00DE41E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1729030790"/>
        <w:docPartObj>
          <w:docPartGallery w:val="Table of Contents"/>
          <w:docPartUnique/>
        </w:docPartObj>
      </w:sdtPr>
      <w:sdtEndPr>
        <w:rPr>
          <w:b/>
          <w:bCs/>
        </w:rPr>
      </w:sdtEndPr>
      <w:sdtContent>
        <w:p w14:paraId="60D3B4C5" w14:textId="77777777" w:rsidR="00DE41E4" w:rsidRDefault="00DE41E4">
          <w:pPr>
            <w:pStyle w:val="En-ttedetabledesmatires"/>
          </w:pPr>
          <w:r>
            <w:rPr>
              <w:lang w:val="fr-FR"/>
            </w:rPr>
            <w:t>Table des matières</w:t>
          </w:r>
        </w:p>
        <w:p w14:paraId="34CAC8F3" w14:textId="77777777" w:rsidR="00DE41E4" w:rsidRDefault="009F36ED">
          <w:fldSimple w:instr=" TOC \o &quot;1-3&quot; \h \z \u ">
            <w:r w:rsidR="00DE41E4">
              <w:rPr>
                <w:b/>
                <w:bCs/>
                <w:noProof/>
                <w:lang w:val="fr-FR"/>
              </w:rPr>
              <w:t>Aucune entrée de table des matières n'a été trouvée.</w:t>
            </w:r>
          </w:fldSimple>
        </w:p>
      </w:sdtContent>
    </w:sdt>
    <w:p w14:paraId="628BF4E2" w14:textId="77777777" w:rsidR="00DE41E4" w:rsidRDefault="00DE41E4">
      <w:pPr>
        <w:sectPr w:rsidR="00DE41E4" w:rsidSect="00DE41E4">
          <w:headerReference w:type="default" r:id="rId8"/>
          <w:footerReference w:type="default" r:id="rId9"/>
          <w:headerReference w:type="first" r:id="rId10"/>
          <w:footerReference w:type="first" r:id="rId11"/>
          <w:pgSz w:w="11906" w:h="16838"/>
          <w:pgMar w:top="1417" w:right="1417" w:bottom="1417" w:left="1417" w:header="708" w:footer="708" w:gutter="0"/>
          <w:pgNumType w:start="0"/>
          <w:cols w:space="708"/>
          <w:titlePg/>
          <w:docGrid w:linePitch="360"/>
        </w:sectPr>
      </w:pPr>
    </w:p>
    <w:p w14:paraId="2E3E5D71" w14:textId="77777777" w:rsidR="00DE41E4" w:rsidRDefault="00DE41E4"/>
    <w:p w14:paraId="29937BA3" w14:textId="77777777" w:rsidR="00DE41E4" w:rsidRDefault="00DE41E4" w:rsidP="00DE41E4">
      <w:pPr>
        <w:pStyle w:val="Titre1"/>
        <w:numPr>
          <w:ilvl w:val="0"/>
          <w:numId w:val="1"/>
        </w:numPr>
        <w:suppressAutoHyphens/>
        <w:autoSpaceDN w:val="0"/>
        <w:spacing w:before="480" w:line="240" w:lineRule="auto"/>
        <w:textAlignment w:val="baseline"/>
      </w:pPr>
      <w:bookmarkStart w:id="0" w:name="_Toc469946265"/>
      <w:r>
        <w:t xml:space="preserve">Choix </w:t>
      </w:r>
      <w:bookmarkStart w:id="1" w:name="_Toc342577431"/>
      <w:r>
        <w:t>Technologi</w:t>
      </w:r>
      <w:bookmarkEnd w:id="1"/>
      <w:r>
        <w:t>que :</w:t>
      </w:r>
      <w:bookmarkEnd w:id="0"/>
    </w:p>
    <w:p w14:paraId="19FAEFEA" w14:textId="77777777" w:rsidR="00DE41E4" w:rsidRDefault="00DE41E4" w:rsidP="00DE41E4"/>
    <w:p w14:paraId="4AD2935D" w14:textId="77777777" w:rsidR="00DE41E4" w:rsidRDefault="00DE41E4" w:rsidP="00DE41E4">
      <w:pPr>
        <w:pStyle w:val="Titre2"/>
        <w:numPr>
          <w:ilvl w:val="1"/>
          <w:numId w:val="1"/>
        </w:numPr>
        <w:suppressAutoHyphens/>
        <w:autoSpaceDN w:val="0"/>
        <w:spacing w:line="276" w:lineRule="auto"/>
        <w:textAlignment w:val="baseline"/>
      </w:pPr>
      <w:bookmarkStart w:id="2" w:name="_Toc469946266"/>
      <w:r>
        <w:t>Back-End :</w:t>
      </w:r>
      <w:bookmarkEnd w:id="2"/>
    </w:p>
    <w:p w14:paraId="0B6C28D6" w14:textId="77777777" w:rsidR="00DE41E4" w:rsidRDefault="00DE41E4" w:rsidP="00DE41E4">
      <w:pPr>
        <w:pStyle w:val="Pardeliste"/>
        <w:ind w:left="360"/>
      </w:pPr>
      <w:r>
        <w:t xml:space="preserve">Nous utiliserons un back end en </w:t>
      </w:r>
      <w:proofErr w:type="spellStart"/>
      <w:r>
        <w:t>nodeJS</w:t>
      </w:r>
      <w:proofErr w:type="spellEnd"/>
      <w:r>
        <w:t xml:space="preserve">. L’avantage de cette technologie est qu’elle est déjà très simple à apprendre. Dans notre groupe, 2 personnes connaissent déjà le </w:t>
      </w:r>
      <w:proofErr w:type="spellStart"/>
      <w:r>
        <w:t>NodeJS</w:t>
      </w:r>
      <w:proofErr w:type="spellEnd"/>
      <w:r>
        <w:t xml:space="preserve"> grâce au cours enseigné et les 2 autres possèdent des connaissances en JavaScript, ce qui rendra la tâche assez simple si l’un d’entre d’eux devait l’apprendre.</w:t>
      </w:r>
    </w:p>
    <w:p w14:paraId="4F67493F" w14:textId="77777777" w:rsidR="00DE41E4" w:rsidRDefault="00DE41E4" w:rsidP="00DE41E4">
      <w:pPr>
        <w:pStyle w:val="Pardeliste"/>
        <w:ind w:left="360"/>
      </w:pPr>
      <w:r>
        <w:t xml:space="preserve">Et comme </w:t>
      </w:r>
      <w:proofErr w:type="spellStart"/>
      <w:r>
        <w:t>NodeJS</w:t>
      </w:r>
      <w:proofErr w:type="spellEnd"/>
      <w:r>
        <w:t xml:space="preserve"> est assez récent, la documentation est très facile de compréhension et facilement trouvable sur le site de </w:t>
      </w:r>
      <w:proofErr w:type="spellStart"/>
      <w:r>
        <w:t>NodeJS</w:t>
      </w:r>
      <w:proofErr w:type="spellEnd"/>
      <w:r>
        <w:t>.</w:t>
      </w:r>
    </w:p>
    <w:p w14:paraId="4871D5DF" w14:textId="77777777" w:rsidR="00DE41E4" w:rsidRDefault="00DE41E4" w:rsidP="00DE41E4">
      <w:pPr>
        <w:pStyle w:val="Pardeliste"/>
        <w:ind w:left="360"/>
      </w:pPr>
      <w:r>
        <w:t xml:space="preserve">Une autre chose intéressante à propos de </w:t>
      </w:r>
      <w:proofErr w:type="spellStart"/>
      <w:r>
        <w:t>Node</w:t>
      </w:r>
      <w:proofErr w:type="spellEnd"/>
      <w:r>
        <w:t xml:space="preserve"> est sa grande </w:t>
      </w:r>
      <w:proofErr w:type="spellStart"/>
      <w:r>
        <w:t>modulabilité</w:t>
      </w:r>
      <w:proofErr w:type="spellEnd"/>
      <w:r>
        <w:t xml:space="preserve">. Il existe beaucoup de librairies externes permettant d’effectuer des tâches pour un </w:t>
      </w:r>
      <w:proofErr w:type="spellStart"/>
      <w:r>
        <w:t>backend</w:t>
      </w:r>
      <w:proofErr w:type="spellEnd"/>
      <w:r>
        <w:t xml:space="preserve">. Que ce soit des librairies serveurs, de requêtes http/https ou autre. Ce même genre de librairie existe aussi pour le front pour avoir une interface simple à mettre en place (Exemple : </w:t>
      </w:r>
      <w:proofErr w:type="spellStart"/>
      <w:r>
        <w:t>AngularJS</w:t>
      </w:r>
      <w:proofErr w:type="spellEnd"/>
      <w:r>
        <w:t xml:space="preserve">) ou pour avoir des fonctions temps réel grâce aux </w:t>
      </w:r>
      <w:proofErr w:type="spellStart"/>
      <w:r>
        <w:t>WebSockets</w:t>
      </w:r>
      <w:proofErr w:type="spellEnd"/>
      <w:r>
        <w:t xml:space="preserve"> de </w:t>
      </w:r>
      <w:proofErr w:type="spellStart"/>
      <w:r>
        <w:t>Node</w:t>
      </w:r>
      <w:proofErr w:type="spellEnd"/>
      <w:r>
        <w:t>.</w:t>
      </w:r>
    </w:p>
    <w:p w14:paraId="522699A3" w14:textId="77777777" w:rsidR="00DE41E4" w:rsidRDefault="00DE41E4" w:rsidP="00DE41E4">
      <w:pPr>
        <w:pStyle w:val="Pardeliste"/>
        <w:ind w:left="360"/>
      </w:pPr>
      <w:r>
        <w:t xml:space="preserve">Si l’on compare </w:t>
      </w:r>
      <w:proofErr w:type="spellStart"/>
      <w:r>
        <w:t>NodeJS</w:t>
      </w:r>
      <w:proofErr w:type="spellEnd"/>
      <w:r>
        <w:t xml:space="preserve"> au Java pour le </w:t>
      </w:r>
      <w:proofErr w:type="spellStart"/>
      <w:r>
        <w:t>backend</w:t>
      </w:r>
      <w:proofErr w:type="spellEnd"/>
      <w:r>
        <w:t xml:space="preserve">, il y a clairement plusieurs avantages. D’abord, l’utilisation de </w:t>
      </w:r>
      <w:proofErr w:type="spellStart"/>
      <w:r>
        <w:t>Node</w:t>
      </w:r>
      <w:proofErr w:type="spellEnd"/>
      <w:r>
        <w:t xml:space="preserve"> permet le développement d’une application de type « full </w:t>
      </w:r>
      <w:proofErr w:type="spellStart"/>
      <w:r>
        <w:t>stack</w:t>
      </w:r>
      <w:proofErr w:type="spellEnd"/>
      <w:r>
        <w:t xml:space="preserve"> » (C’est-à-dire que l’entièreté du code est en JavaScript) ce qui permet de ne pas avoir de middleware pour convertir d’éventuel données transmises par le front. (Ce qui est le cas de java, il faut, par exemple, convertir le JSON avec </w:t>
      </w:r>
      <w:proofErr w:type="spellStart"/>
      <w:r>
        <w:t>Genson</w:t>
      </w:r>
      <w:proofErr w:type="spellEnd"/>
      <w:r>
        <w:t xml:space="preserve">). </w:t>
      </w:r>
    </w:p>
    <w:p w14:paraId="2DE0E2F3" w14:textId="77777777" w:rsidR="00DE41E4" w:rsidRDefault="00DE41E4" w:rsidP="00DE41E4">
      <w:pPr>
        <w:pStyle w:val="Pardeliste"/>
        <w:ind w:left="360"/>
      </w:pPr>
      <w:r>
        <w:t xml:space="preserve">Ensuite, </w:t>
      </w:r>
      <w:proofErr w:type="spellStart"/>
      <w:r>
        <w:t>NodeJS</w:t>
      </w:r>
      <w:proofErr w:type="spellEnd"/>
      <w:r>
        <w:t xml:space="preserve"> a l’avantage d’être plus rapide que java pour faire de l’Input/Output et ne bloque pas d’éventuels requêtes supplémentaires. En effet, Il y a une bonne gestion de la concurrence en </w:t>
      </w:r>
      <w:proofErr w:type="spellStart"/>
      <w:r>
        <w:t>Node</w:t>
      </w:r>
      <w:proofErr w:type="spellEnd"/>
      <w:r>
        <w:t xml:space="preserve"> ce qui permet de pouvoir effectuer des requêtes Input/Output en parallèle. Bien entendu, il est possible d’implémenter de la concurrence en Java mais cela requiert plus de temps et engendre </w:t>
      </w:r>
      <w:r w:rsidR="000B02F8">
        <w:t>potentiellement plus</w:t>
      </w:r>
      <w:r>
        <w:t xml:space="preserve"> de problèmes si mal implémenté. </w:t>
      </w:r>
    </w:p>
    <w:p w14:paraId="276F4ADD" w14:textId="77777777" w:rsidR="00DE41E4" w:rsidRDefault="00DE41E4" w:rsidP="00DE41E4">
      <w:pPr>
        <w:pStyle w:val="Pardeliste"/>
        <w:ind w:left="360"/>
      </w:pPr>
      <w:proofErr w:type="spellStart"/>
      <w:r>
        <w:t>NodeJS</w:t>
      </w:r>
      <w:proofErr w:type="spellEnd"/>
      <w:r>
        <w:t xml:space="preserve"> a aussi l’avantage d’avoir une très bonne </w:t>
      </w:r>
      <w:proofErr w:type="spellStart"/>
      <w:r>
        <w:t>scalabilité</w:t>
      </w:r>
      <w:proofErr w:type="spellEnd"/>
      <w:r>
        <w:t xml:space="preserve">. En effet, on peut déployer rapidement une application </w:t>
      </w:r>
      <w:proofErr w:type="spellStart"/>
      <w:r>
        <w:t>Node</w:t>
      </w:r>
      <w:proofErr w:type="spellEnd"/>
      <w:r>
        <w:t xml:space="preserve"> pour une entreprise que ce soit une application </w:t>
      </w:r>
      <w:r w:rsidR="000B02F8">
        <w:t xml:space="preserve">web </w:t>
      </w:r>
      <w:r>
        <w:t xml:space="preserve">ou mobile. De plus, </w:t>
      </w:r>
      <w:proofErr w:type="spellStart"/>
      <w:r>
        <w:t>nodejs</w:t>
      </w:r>
      <w:proofErr w:type="spellEnd"/>
      <w:r>
        <w:t xml:space="preserve"> à l’avantage d’avoir de très bonnes performances et d’être assez rapide lorsqu’on effectue des requêtes. </w:t>
      </w:r>
    </w:p>
    <w:p w14:paraId="7397B7CE" w14:textId="77777777" w:rsidR="00555BC1" w:rsidRDefault="00DE41E4" w:rsidP="00555BC1">
      <w:pPr>
        <w:pStyle w:val="Pardeliste"/>
        <w:ind w:left="360"/>
      </w:pPr>
      <w:r>
        <w:t xml:space="preserve">Cependant, </w:t>
      </w:r>
      <w:proofErr w:type="spellStart"/>
      <w:r>
        <w:t>NodeJS</w:t>
      </w:r>
      <w:proofErr w:type="spellEnd"/>
      <w:r>
        <w:t xml:space="preserve"> est là principalement pour effectuer des tâches peu complexes. En effet, si l’application requiert des calculs complexes, il serait alors préférable de donner la charge à un autre processus </w:t>
      </w:r>
      <w:proofErr w:type="spellStart"/>
      <w:r>
        <w:t>node</w:t>
      </w:r>
      <w:proofErr w:type="spellEnd"/>
      <w:r>
        <w:t xml:space="preserve"> alors que Java n’aurait pas de problème pour le faire en un seul processus.</w:t>
      </w:r>
    </w:p>
    <w:p w14:paraId="1E734A88" w14:textId="77777777" w:rsidR="00555BC1" w:rsidRDefault="00555BC1" w:rsidP="00555BC1">
      <w:pPr>
        <w:pStyle w:val="Pardeliste"/>
        <w:ind w:left="360"/>
      </w:pPr>
      <w:r>
        <w:t xml:space="preserve">Niveau structure, </w:t>
      </w:r>
      <w:proofErr w:type="spellStart"/>
      <w:r>
        <w:t>Node</w:t>
      </w:r>
      <w:proofErr w:type="spellEnd"/>
      <w:r>
        <w:t xml:space="preserve"> peut utiliser des modules supplémentaires pour intégrer plus de fonctionnalités. Ces modules se situeront dans un dossier « </w:t>
      </w:r>
      <w:proofErr w:type="spellStart"/>
      <w:r>
        <w:t>node_modules</w:t>
      </w:r>
      <w:proofErr w:type="spellEnd"/>
      <w:r>
        <w:t> » à la racine du dossier contenant le projet.</w:t>
      </w:r>
      <w:r w:rsidR="00C2730F">
        <w:t xml:space="preserve"> Sinon, il est préférable d’avoir quelques dossiers avec les différentes parties du code et d’éviter les sous-dossiers pour ne pas avoir de chemins trop longs.</w:t>
      </w:r>
    </w:p>
    <w:p w14:paraId="47FEFE13" w14:textId="77777777" w:rsidR="00DE41E4" w:rsidRDefault="00DE41E4" w:rsidP="00DE41E4">
      <w:pPr>
        <w:pStyle w:val="Pardeliste"/>
        <w:ind w:left="360"/>
      </w:pPr>
    </w:p>
    <w:p w14:paraId="1C66015C" w14:textId="77777777" w:rsidR="00DE41E4" w:rsidRDefault="00DE41E4">
      <w:r>
        <w:br w:type="page"/>
      </w:r>
    </w:p>
    <w:p w14:paraId="104EF3D3" w14:textId="77777777" w:rsidR="00DE41E4" w:rsidRDefault="00DE41E4" w:rsidP="00DE41E4"/>
    <w:p w14:paraId="3FECB17B" w14:textId="77777777" w:rsidR="00DE41E4" w:rsidRDefault="00DE41E4" w:rsidP="00DE41E4">
      <w:pPr>
        <w:pStyle w:val="Titre2"/>
        <w:numPr>
          <w:ilvl w:val="1"/>
          <w:numId w:val="1"/>
        </w:numPr>
        <w:suppressAutoHyphens/>
        <w:autoSpaceDN w:val="0"/>
        <w:spacing w:line="276" w:lineRule="auto"/>
        <w:textAlignment w:val="baseline"/>
      </w:pPr>
      <w:bookmarkStart w:id="3" w:name="_Toc469946267"/>
      <w:r>
        <w:t>Front-End :</w:t>
      </w:r>
      <w:bookmarkEnd w:id="3"/>
    </w:p>
    <w:p w14:paraId="76618EA0" w14:textId="77777777" w:rsidR="00DE41E4" w:rsidRDefault="00DE41E4" w:rsidP="00DE41E4"/>
    <w:p w14:paraId="17A99341" w14:textId="77777777" w:rsidR="00DE41E4" w:rsidRPr="003B60E6" w:rsidRDefault="00DE41E4" w:rsidP="00DE41E4">
      <w:pPr>
        <w:rPr>
          <w:szCs w:val="32"/>
        </w:rPr>
      </w:pPr>
      <w:r w:rsidRPr="003B60E6">
        <w:rPr>
          <w:szCs w:val="32"/>
        </w:rPr>
        <w:t>Pourquoi avons-nous décidé d’utiliser de l’HTML5/CSS3</w:t>
      </w:r>
      <w:r>
        <w:rPr>
          <w:szCs w:val="32"/>
        </w:rPr>
        <w:t> ?</w:t>
      </w:r>
    </w:p>
    <w:p w14:paraId="5F82D34B" w14:textId="77777777" w:rsidR="00DE41E4" w:rsidRPr="003B60E6" w:rsidRDefault="00DE41E4" w:rsidP="00DE41E4">
      <w:pPr>
        <w:rPr>
          <w:szCs w:val="32"/>
        </w:rPr>
      </w:pPr>
      <w:r w:rsidRPr="003B60E6">
        <w:rPr>
          <w:szCs w:val="32"/>
        </w:rPr>
        <w:t xml:space="preserve">Nous avons décidé d’utiliser la dernière  version d’HTML5/CSS3 car celle-ci nous permet d’utiliser toutes les dernières fonctionnalités. </w:t>
      </w:r>
    </w:p>
    <w:p w14:paraId="38F0C44E" w14:textId="77777777" w:rsidR="00DE41E4" w:rsidRPr="003B60E6" w:rsidRDefault="00DE41E4" w:rsidP="00DE41E4">
      <w:pPr>
        <w:rPr>
          <w:szCs w:val="32"/>
        </w:rPr>
      </w:pPr>
      <w:r w:rsidRPr="003B60E6">
        <w:rPr>
          <w:szCs w:val="32"/>
        </w:rPr>
        <w:t>Un inconvénient mineur sera qu’on devra tenir en compte que certains navigateurs ne prendront pas en compte la dernière version de l’HTML5. Pour régler ce problème nous devrons donc coder en fonction du navigateur le moins « up to date ».</w:t>
      </w:r>
    </w:p>
    <w:p w14:paraId="07A7B8EF" w14:textId="77777777" w:rsidR="00DE41E4" w:rsidRPr="003B60E6" w:rsidRDefault="00DE41E4" w:rsidP="00DE41E4">
      <w:pPr>
        <w:rPr>
          <w:szCs w:val="32"/>
        </w:rPr>
      </w:pPr>
      <w:r w:rsidRPr="003B60E6">
        <w:rPr>
          <w:szCs w:val="32"/>
        </w:rPr>
        <w:t>Pourquoi nous n’avons pas utilisé</w:t>
      </w:r>
      <w:r>
        <w:rPr>
          <w:szCs w:val="32"/>
        </w:rPr>
        <w:t xml:space="preserve"> </w:t>
      </w:r>
      <w:proofErr w:type="spellStart"/>
      <w:r>
        <w:rPr>
          <w:szCs w:val="32"/>
        </w:rPr>
        <w:t>bootstrap</w:t>
      </w:r>
      <w:proofErr w:type="spellEnd"/>
      <w:r>
        <w:rPr>
          <w:szCs w:val="32"/>
        </w:rPr>
        <w:t> ?</w:t>
      </w:r>
    </w:p>
    <w:p w14:paraId="486E5F12" w14:textId="77777777" w:rsidR="00DE41E4" w:rsidRPr="003B60E6" w:rsidRDefault="00DE41E4" w:rsidP="00DE41E4">
      <w:pPr>
        <w:rPr>
          <w:szCs w:val="32"/>
        </w:rPr>
      </w:pPr>
      <w:r w:rsidRPr="003B60E6">
        <w:rPr>
          <w:szCs w:val="32"/>
        </w:rPr>
        <w:t xml:space="preserve">Il nous semble intéressent de pouvoir créer de l’html / </w:t>
      </w:r>
      <w:proofErr w:type="spellStart"/>
      <w:r w:rsidRPr="003B60E6">
        <w:rPr>
          <w:szCs w:val="32"/>
        </w:rPr>
        <w:t>css</w:t>
      </w:r>
      <w:proofErr w:type="spellEnd"/>
      <w:r w:rsidRPr="003B60E6">
        <w:rPr>
          <w:szCs w:val="32"/>
        </w:rPr>
        <w:t xml:space="preserve"> « fait maison », ce qui nous permet d’utiliser l’html/</w:t>
      </w:r>
      <w:proofErr w:type="spellStart"/>
      <w:r w:rsidRPr="003B60E6">
        <w:rPr>
          <w:szCs w:val="32"/>
        </w:rPr>
        <w:t>css</w:t>
      </w:r>
      <w:proofErr w:type="spellEnd"/>
      <w:r w:rsidRPr="003B60E6">
        <w:rPr>
          <w:szCs w:val="32"/>
        </w:rPr>
        <w:t xml:space="preserve"> dans nos codes JAVASCRIPT facilement, avec les balises que nous voulons. Il nous semble intéressant de créer nous même un site </w:t>
      </w:r>
      <w:proofErr w:type="spellStart"/>
      <w:r w:rsidRPr="003B60E6">
        <w:rPr>
          <w:szCs w:val="32"/>
        </w:rPr>
        <w:t>réponsif</w:t>
      </w:r>
      <w:proofErr w:type="spellEnd"/>
      <w:r w:rsidRPr="003B60E6">
        <w:rPr>
          <w:szCs w:val="32"/>
        </w:rPr>
        <w:t xml:space="preserve"> et non d’utiliser un Template tout fait, comme proposé par </w:t>
      </w:r>
      <w:proofErr w:type="spellStart"/>
      <w:r w:rsidRPr="003B60E6">
        <w:rPr>
          <w:szCs w:val="32"/>
        </w:rPr>
        <w:t>bootstrap</w:t>
      </w:r>
      <w:proofErr w:type="spellEnd"/>
      <w:r w:rsidRPr="003B60E6">
        <w:rPr>
          <w:szCs w:val="32"/>
        </w:rPr>
        <w:t>.</w:t>
      </w:r>
    </w:p>
    <w:p w14:paraId="4D4222DC" w14:textId="77777777" w:rsidR="00DE41E4" w:rsidRPr="003B60E6" w:rsidRDefault="00DE41E4" w:rsidP="00DE41E4">
      <w:pPr>
        <w:rPr>
          <w:szCs w:val="32"/>
        </w:rPr>
      </w:pPr>
      <w:r w:rsidRPr="003B60E6">
        <w:rPr>
          <w:szCs w:val="32"/>
        </w:rPr>
        <w:t xml:space="preserve">Comme </w:t>
      </w:r>
      <w:proofErr w:type="spellStart"/>
      <w:r w:rsidRPr="003B60E6">
        <w:rPr>
          <w:szCs w:val="32"/>
        </w:rPr>
        <w:t>language</w:t>
      </w:r>
      <w:proofErr w:type="spellEnd"/>
      <w:r w:rsidRPr="003B60E6">
        <w:rPr>
          <w:szCs w:val="32"/>
        </w:rPr>
        <w:t xml:space="preserve"> de programmation front-end nous avons décidé </w:t>
      </w:r>
      <w:r>
        <w:rPr>
          <w:szCs w:val="32"/>
        </w:rPr>
        <w:t>d’utiliser JAVASCRIPT 1.8 car :</w:t>
      </w:r>
    </w:p>
    <w:p w14:paraId="7D402C48" w14:textId="77777777" w:rsidR="00DE41E4" w:rsidRPr="003B60E6" w:rsidRDefault="00DE41E4" w:rsidP="00DE41E4">
      <w:pPr>
        <w:rPr>
          <w:szCs w:val="32"/>
        </w:rPr>
      </w:pPr>
      <w:r w:rsidRPr="003B60E6">
        <w:rPr>
          <w:szCs w:val="32"/>
        </w:rPr>
        <w:t xml:space="preserve">Le </w:t>
      </w:r>
      <w:proofErr w:type="spellStart"/>
      <w:r w:rsidRPr="003B60E6">
        <w:rPr>
          <w:szCs w:val="32"/>
        </w:rPr>
        <w:t>javascript</w:t>
      </w:r>
      <w:proofErr w:type="spellEnd"/>
      <w:r w:rsidRPr="003B60E6">
        <w:rPr>
          <w:szCs w:val="32"/>
        </w:rPr>
        <w:t xml:space="preserve"> permet d’agir directement et ne dois pas attendre que les serveurs envoient une réponse. Ceci accélère l’ouverture des sites web sur les navigateurs des clients. Le </w:t>
      </w:r>
      <w:proofErr w:type="spellStart"/>
      <w:r w:rsidRPr="003B60E6">
        <w:rPr>
          <w:szCs w:val="32"/>
        </w:rPr>
        <w:t>javascript</w:t>
      </w:r>
      <w:proofErr w:type="spellEnd"/>
      <w:r w:rsidRPr="003B60E6">
        <w:rPr>
          <w:szCs w:val="32"/>
        </w:rPr>
        <w:t xml:space="preserve"> ne nécessite pas un programme d’</w:t>
      </w:r>
      <w:proofErr w:type="spellStart"/>
      <w:r w:rsidRPr="003B60E6">
        <w:rPr>
          <w:szCs w:val="32"/>
        </w:rPr>
        <w:t>interprétetation</w:t>
      </w:r>
      <w:proofErr w:type="spellEnd"/>
      <w:r w:rsidRPr="003B60E6">
        <w:rPr>
          <w:szCs w:val="32"/>
        </w:rPr>
        <w:t xml:space="preserve"> comme par exemple Flash </w:t>
      </w:r>
      <w:proofErr w:type="spellStart"/>
      <w:r w:rsidRPr="003B60E6">
        <w:rPr>
          <w:szCs w:val="32"/>
        </w:rPr>
        <w:t>player</w:t>
      </w:r>
      <w:proofErr w:type="spellEnd"/>
      <w:r w:rsidRPr="003B60E6">
        <w:rPr>
          <w:szCs w:val="32"/>
        </w:rPr>
        <w:t xml:space="preserve">, en plus de ça, le </w:t>
      </w:r>
      <w:proofErr w:type="spellStart"/>
      <w:r w:rsidRPr="003B60E6">
        <w:rPr>
          <w:szCs w:val="32"/>
        </w:rPr>
        <w:t>javascript</w:t>
      </w:r>
      <w:proofErr w:type="spellEnd"/>
      <w:r w:rsidRPr="003B60E6">
        <w:rPr>
          <w:szCs w:val="32"/>
        </w:rPr>
        <w:t xml:space="preserve"> n’occupe pas une grande place sur disques des sites web.</w:t>
      </w:r>
    </w:p>
    <w:p w14:paraId="21EFC89C" w14:textId="77777777" w:rsidR="00DE41E4" w:rsidRPr="00031F85" w:rsidRDefault="00DE41E4" w:rsidP="00DE41E4">
      <w:pPr>
        <w:shd w:val="clear" w:color="auto" w:fill="FFFFFF"/>
        <w:spacing w:before="100" w:beforeAutospacing="1" w:after="100" w:afterAutospacing="1"/>
        <w:rPr>
          <w:sz w:val="32"/>
          <w:szCs w:val="32"/>
        </w:rPr>
      </w:pPr>
    </w:p>
    <w:p w14:paraId="06EFC54B" w14:textId="77777777" w:rsidR="00DE41E4" w:rsidRDefault="00DE41E4" w:rsidP="00DE41E4"/>
    <w:p w14:paraId="37707FB3" w14:textId="77777777" w:rsidR="00DE41E4" w:rsidRDefault="00DE41E4" w:rsidP="00DE41E4"/>
    <w:p w14:paraId="71DFCB5E" w14:textId="77777777" w:rsidR="00DE41E4" w:rsidRDefault="00DE41E4" w:rsidP="00DE41E4"/>
    <w:p w14:paraId="3189D115" w14:textId="77777777" w:rsidR="00DE41E4" w:rsidRDefault="00DE41E4" w:rsidP="00DE41E4"/>
    <w:p w14:paraId="0F26D6E4" w14:textId="77777777" w:rsidR="00DE41E4" w:rsidRDefault="00DE41E4" w:rsidP="00DE41E4"/>
    <w:p w14:paraId="600EAE83" w14:textId="77777777" w:rsidR="00DE41E4" w:rsidRDefault="00DE41E4" w:rsidP="00DE41E4"/>
    <w:p w14:paraId="2E49AE95" w14:textId="77777777" w:rsidR="00DE41E4" w:rsidRDefault="00DE41E4" w:rsidP="00DE41E4"/>
    <w:p w14:paraId="5BBB5F8C" w14:textId="77777777" w:rsidR="00DE41E4" w:rsidRDefault="00DE41E4" w:rsidP="00DE41E4"/>
    <w:p w14:paraId="3E4D5A65" w14:textId="77777777" w:rsidR="00DE41E4" w:rsidRDefault="00DE41E4" w:rsidP="00DE41E4"/>
    <w:p w14:paraId="3891BB0B" w14:textId="77777777" w:rsidR="00DE41E4" w:rsidRDefault="00DE41E4" w:rsidP="00DE41E4"/>
    <w:p w14:paraId="49C1737B" w14:textId="77777777" w:rsidR="00DE41E4" w:rsidRDefault="00DE41E4" w:rsidP="00DE41E4"/>
    <w:p w14:paraId="1D781166" w14:textId="77777777" w:rsidR="00DE41E4" w:rsidRPr="00102EAC" w:rsidRDefault="00DE41E4" w:rsidP="00DE41E4"/>
    <w:p w14:paraId="2240361F" w14:textId="77777777" w:rsidR="00DE41E4" w:rsidRDefault="00DE41E4" w:rsidP="00DE41E4"/>
    <w:p w14:paraId="1469025B" w14:textId="77777777" w:rsidR="00DE41E4" w:rsidRDefault="00DE41E4" w:rsidP="00DE41E4">
      <w:pPr>
        <w:pStyle w:val="Titre1"/>
        <w:numPr>
          <w:ilvl w:val="0"/>
          <w:numId w:val="1"/>
        </w:numPr>
        <w:suppressAutoHyphens/>
        <w:autoSpaceDN w:val="0"/>
        <w:spacing w:line="276" w:lineRule="auto"/>
        <w:textAlignment w:val="baseline"/>
      </w:pPr>
      <w:bookmarkStart w:id="4" w:name="_Toc469946268"/>
      <w:r>
        <w:lastRenderedPageBreak/>
        <w:t>Diagramme d’architecture :</w:t>
      </w:r>
      <w:bookmarkEnd w:id="4"/>
    </w:p>
    <w:p w14:paraId="1B8C0E4A" w14:textId="77777777" w:rsidR="00DE41E4" w:rsidRPr="002F0E43" w:rsidRDefault="00DE41E4" w:rsidP="00DE41E4"/>
    <w:p w14:paraId="670CED52" w14:textId="77777777" w:rsidR="00DE41E4" w:rsidRDefault="00DE41E4" w:rsidP="00DE41E4"/>
    <w:p w14:paraId="75F944B8" w14:textId="77777777" w:rsidR="00DE41E4" w:rsidRDefault="00DE41E4" w:rsidP="00DE41E4">
      <w:pPr>
        <w:pStyle w:val="Titre1"/>
        <w:numPr>
          <w:ilvl w:val="0"/>
          <w:numId w:val="1"/>
        </w:numPr>
        <w:suppressAutoHyphens/>
        <w:autoSpaceDN w:val="0"/>
        <w:spacing w:line="276" w:lineRule="auto"/>
        <w:textAlignment w:val="baseline"/>
      </w:pPr>
      <w:bookmarkStart w:id="5" w:name="_Toc469946269"/>
      <w:r>
        <w:t>Outils utilisés :</w:t>
      </w:r>
      <w:bookmarkEnd w:id="5"/>
    </w:p>
    <w:p w14:paraId="76CE3031" w14:textId="77777777" w:rsidR="0006191D" w:rsidRPr="0006191D" w:rsidRDefault="0006191D" w:rsidP="0006191D"/>
    <w:p w14:paraId="5F1BB0A0" w14:textId="77777777" w:rsidR="00DE41E4" w:rsidRDefault="00DE41E4" w:rsidP="0006191D">
      <w:pPr>
        <w:pStyle w:val="Titre2"/>
        <w:numPr>
          <w:ilvl w:val="1"/>
          <w:numId w:val="1"/>
        </w:numPr>
      </w:pPr>
      <w:r w:rsidRPr="00DE41E4">
        <w:t xml:space="preserve">Git – </w:t>
      </w:r>
      <w:proofErr w:type="spellStart"/>
      <w:r w:rsidRPr="00DE41E4">
        <w:t>Github</w:t>
      </w:r>
      <w:proofErr w:type="spellEnd"/>
      <w:r w:rsidR="00C51C8C">
        <w:t> :</w:t>
      </w:r>
    </w:p>
    <w:p w14:paraId="4453C876" w14:textId="77777777" w:rsidR="0006191D" w:rsidRDefault="0006191D" w:rsidP="0006191D"/>
    <w:p w14:paraId="5D3E24A4" w14:textId="77777777" w:rsidR="00051A96" w:rsidRPr="0006191D" w:rsidRDefault="00051A96" w:rsidP="0006191D">
      <w:r>
        <w:t xml:space="preserve">Pour réaliser à bien ce projet, trois outils distincts vont être utilisés. </w:t>
      </w:r>
    </w:p>
    <w:p w14:paraId="03AB7323" w14:textId="21CE3512" w:rsidR="00051A96" w:rsidRDefault="00051A96" w:rsidP="00DE41E4">
      <w:r>
        <w:t>Git-</w:t>
      </w:r>
      <w:proofErr w:type="spellStart"/>
      <w:r>
        <w:t>Github</w:t>
      </w:r>
      <w:proofErr w:type="spellEnd"/>
      <w:r>
        <w:t xml:space="preserve">, </w:t>
      </w:r>
      <w:r w:rsidR="00183A5A">
        <w:t xml:space="preserve">en </w:t>
      </w:r>
      <w:r>
        <w:t xml:space="preserve">est le premier. </w:t>
      </w:r>
      <w:r w:rsidR="00183A5A">
        <w:t xml:space="preserve">D’une part, </w:t>
      </w:r>
      <w:r>
        <w:t xml:space="preserve">l’hébergement de projets et </w:t>
      </w:r>
      <w:r w:rsidR="00DE41E4" w:rsidRPr="00DE41E4">
        <w:t xml:space="preserve">de dépôts, </w:t>
      </w:r>
      <w:r w:rsidR="003C7CC9">
        <w:t xml:space="preserve">sont pris en charge par le site web </w:t>
      </w:r>
      <w:proofErr w:type="spellStart"/>
      <w:r w:rsidR="003C7CC9">
        <w:t>Github</w:t>
      </w:r>
      <w:proofErr w:type="spellEnd"/>
      <w:r w:rsidR="003C7CC9">
        <w:t>. C</w:t>
      </w:r>
      <w:r w:rsidR="00DE41E4" w:rsidRPr="00DE41E4">
        <w:t>e</w:t>
      </w:r>
      <w:r w:rsidR="003C7CC9">
        <w:t xml:space="preserve">la </w:t>
      </w:r>
      <w:r w:rsidR="00DE41E4" w:rsidRPr="00DE41E4">
        <w:t xml:space="preserve">facilite la collaboration sur des projets entre plusieurs intervenants. </w:t>
      </w:r>
      <w:r w:rsidR="003C7CC9">
        <w:t>D’autre part, nous avons</w:t>
      </w:r>
      <w:r w:rsidR="00DE41E4" w:rsidRPr="00DE41E4">
        <w:t xml:space="preserve"> un </w:t>
      </w:r>
      <w:r w:rsidR="00DB57EE">
        <w:t>logiciel</w:t>
      </w:r>
      <w:r w:rsidR="00DE41E4" w:rsidRPr="00DE41E4">
        <w:t xml:space="preserve"> qui permet aux utilisateurs de sauv</w:t>
      </w:r>
      <w:r w:rsidR="003C7CC9">
        <w:t>egarder différentes versions de</w:t>
      </w:r>
      <w:r w:rsidR="00DE41E4" w:rsidRPr="00DE41E4">
        <w:t xml:space="preserve"> fichiers durant le cycle de vie d’un projet sur leur pc</w:t>
      </w:r>
      <w:r w:rsidR="00183A5A">
        <w:t xml:space="preserve">, à savoir : Git. </w:t>
      </w:r>
      <w:r w:rsidR="003C7CC9">
        <w:t>Ce</w:t>
      </w:r>
      <w:r w:rsidR="00183A5A">
        <w:t xml:space="preserve">tte application </w:t>
      </w:r>
      <w:r w:rsidR="003C7CC9">
        <w:t>permet également aux utilisateurs</w:t>
      </w:r>
      <w:r w:rsidR="00DE41E4" w:rsidRPr="00DE41E4">
        <w:t xml:space="preserve"> </w:t>
      </w:r>
      <w:r w:rsidR="003C7CC9">
        <w:t>d’</w:t>
      </w:r>
      <w:r w:rsidR="00DE41E4" w:rsidRPr="00DE41E4">
        <w:t xml:space="preserve">envoyer leurs </w:t>
      </w:r>
      <w:r w:rsidR="003C7CC9">
        <w:t xml:space="preserve">différentes </w:t>
      </w:r>
      <w:r w:rsidR="00DE41E4" w:rsidRPr="00DE41E4">
        <w:t xml:space="preserve">versions sur leur compte </w:t>
      </w:r>
      <w:proofErr w:type="spellStart"/>
      <w:r w:rsidR="00DE41E4" w:rsidRPr="00DE41E4">
        <w:t>github</w:t>
      </w:r>
      <w:proofErr w:type="spellEnd"/>
      <w:r w:rsidR="00DE41E4" w:rsidRPr="00DE41E4">
        <w:t xml:space="preserve"> ou sur un projet partagé. On pourra ensuite “</w:t>
      </w:r>
      <w:proofErr w:type="spellStart"/>
      <w:r w:rsidR="00DE41E4" w:rsidRPr="00DE41E4">
        <w:t>merger</w:t>
      </w:r>
      <w:proofErr w:type="spellEnd"/>
      <w:r w:rsidR="00DE41E4" w:rsidRPr="00DE41E4">
        <w:t xml:space="preserve">“ les fichiers </w:t>
      </w:r>
      <w:r w:rsidR="003C7CC9">
        <w:t>de tous les collaborateurs du projet</w:t>
      </w:r>
      <w:r w:rsidR="00DE41E4" w:rsidRPr="00DE41E4">
        <w:t xml:space="preserve"> en un travail unique. </w:t>
      </w:r>
    </w:p>
    <w:p w14:paraId="636CC481" w14:textId="7C9FDBA8" w:rsidR="003C7CC9" w:rsidRDefault="00DE41E4" w:rsidP="00DE41E4">
      <w:r w:rsidRPr="00DE41E4">
        <w:t xml:space="preserve">Pourquoi s’être tourné vers </w:t>
      </w:r>
      <w:r w:rsidR="00DB57EE">
        <w:t>Git-</w:t>
      </w:r>
      <w:proofErr w:type="spellStart"/>
      <w:r w:rsidRPr="00DE41E4">
        <w:t>Github</w:t>
      </w:r>
      <w:proofErr w:type="spellEnd"/>
      <w:r w:rsidRPr="00DE41E4">
        <w:t xml:space="preserve"> ? </w:t>
      </w:r>
    </w:p>
    <w:p w14:paraId="5EBB6AF1" w14:textId="4EA1C615" w:rsidR="00DE41E4" w:rsidRPr="00DE41E4" w:rsidRDefault="00DE41E4" w:rsidP="00DE41E4">
      <w:r w:rsidRPr="00DE41E4">
        <w:t xml:space="preserve">Parce que </w:t>
      </w:r>
      <w:proofErr w:type="spellStart"/>
      <w:r w:rsidRPr="00DE41E4">
        <w:t>github</w:t>
      </w:r>
      <w:proofErr w:type="spellEnd"/>
      <w:r w:rsidRPr="00DE41E4">
        <w:t xml:space="preserve"> est </w:t>
      </w:r>
      <w:r w:rsidR="00DB57EE">
        <w:t xml:space="preserve">considérée comme étant </w:t>
      </w:r>
      <w:r w:rsidRPr="00DE41E4">
        <w:t>la plateforme d’hébergement de référence. Elle réunit plus de 5,8 millions de développeurs actifs et la société lève en permanence des fonds importants pour améliorer leur service mais aussi pour y ajout</w:t>
      </w:r>
      <w:r w:rsidR="00CB0509">
        <w:t xml:space="preserve">er de nouveaux outils. </w:t>
      </w:r>
      <w:bookmarkStart w:id="6" w:name="_GoBack"/>
      <w:bookmarkEnd w:id="6"/>
    </w:p>
    <w:p w14:paraId="1961702D" w14:textId="235DAD8D" w:rsidR="00DE41E4" w:rsidRDefault="00DE41E4" w:rsidP="00DE41E4">
      <w:proofErr w:type="spellStart"/>
      <w:r w:rsidRPr="00DE41E4">
        <w:t>Github</w:t>
      </w:r>
      <w:proofErr w:type="spellEnd"/>
      <w:r w:rsidRPr="00DE41E4">
        <w:t xml:space="preserve"> va également nous permettre d</w:t>
      </w:r>
      <w:r w:rsidR="00CB0509">
        <w:t xml:space="preserve">e communiquer directement avec </w:t>
      </w:r>
      <w:proofErr w:type="spellStart"/>
      <w:r w:rsidR="00CB0509">
        <w:t>T</w:t>
      </w:r>
      <w:r w:rsidRPr="00DE41E4">
        <w:t>rello</w:t>
      </w:r>
      <w:proofErr w:type="spellEnd"/>
      <w:r w:rsidR="00CB0509">
        <w:t>, notre second outil.</w:t>
      </w:r>
    </w:p>
    <w:p w14:paraId="0C1BD8ED" w14:textId="77777777" w:rsidR="00CB0509" w:rsidRPr="00DE41E4" w:rsidRDefault="00CB0509" w:rsidP="00DE41E4"/>
    <w:p w14:paraId="4A193F6B" w14:textId="77777777" w:rsidR="00C51C8C" w:rsidRDefault="00C51C8C" w:rsidP="00C51C8C">
      <w:pPr>
        <w:pStyle w:val="Titre2"/>
        <w:numPr>
          <w:ilvl w:val="1"/>
          <w:numId w:val="1"/>
        </w:numPr>
      </w:pPr>
      <w:proofErr w:type="spellStart"/>
      <w:r>
        <w:t>Trello</w:t>
      </w:r>
      <w:proofErr w:type="spellEnd"/>
      <w:r>
        <w:t> :</w:t>
      </w:r>
    </w:p>
    <w:p w14:paraId="45A2DA3E" w14:textId="77777777" w:rsidR="0006191D" w:rsidRPr="0006191D" w:rsidRDefault="0006191D" w:rsidP="0006191D"/>
    <w:p w14:paraId="139B455B" w14:textId="0F728C5B" w:rsidR="00DE41E4" w:rsidRPr="00DE41E4" w:rsidRDefault="00DE41E4" w:rsidP="00DE41E4">
      <w:proofErr w:type="spellStart"/>
      <w:r w:rsidRPr="00DE41E4">
        <w:t>Trello</w:t>
      </w:r>
      <w:proofErr w:type="spellEnd"/>
      <w:r w:rsidRPr="00DE41E4">
        <w:t xml:space="preserve"> </w:t>
      </w:r>
      <w:r w:rsidR="00CB0509">
        <w:t xml:space="preserve">est un logiciel permettant </w:t>
      </w:r>
      <w:r w:rsidRPr="00DE41E4">
        <w:t>d’orga</w:t>
      </w:r>
      <w:r w:rsidR="00081D48">
        <w:t>niser nos différentes tâches,</w:t>
      </w:r>
      <w:r w:rsidRPr="00DE41E4">
        <w:t xml:space="preserve"> de les assigner à chaque développeur</w:t>
      </w:r>
      <w:r w:rsidR="00081D48">
        <w:t xml:space="preserve"> et </w:t>
      </w:r>
      <w:r w:rsidRPr="00DE41E4">
        <w:t xml:space="preserve">de visualiser l’évolution de notre projet. </w:t>
      </w:r>
      <w:r w:rsidR="00081D48">
        <w:t xml:space="preserve">Grace à la fonctionnalité </w:t>
      </w:r>
      <w:proofErr w:type="spellStart"/>
      <w:r w:rsidR="00081D48">
        <w:t>Github</w:t>
      </w:r>
      <w:proofErr w:type="spellEnd"/>
      <w:r w:rsidR="00081D48">
        <w:t xml:space="preserve"> Power-Up de </w:t>
      </w:r>
      <w:proofErr w:type="spellStart"/>
      <w:r w:rsidR="00081D48">
        <w:t>Trello</w:t>
      </w:r>
      <w:proofErr w:type="spellEnd"/>
      <w:r w:rsidR="00081D48">
        <w:t xml:space="preserve">, il nous est permis de lier notre compte </w:t>
      </w:r>
      <w:proofErr w:type="spellStart"/>
      <w:r w:rsidR="00081D48">
        <w:t>Github</w:t>
      </w:r>
      <w:proofErr w:type="spellEnd"/>
      <w:r w:rsidR="00081D48">
        <w:t xml:space="preserve"> à </w:t>
      </w:r>
      <w:proofErr w:type="spellStart"/>
      <w:r w:rsidR="00081D48">
        <w:t>trello</w:t>
      </w:r>
      <w:proofErr w:type="spellEnd"/>
      <w:r w:rsidR="00081D48">
        <w:t>. On pourra ainsi joindre un commit</w:t>
      </w:r>
      <w:r w:rsidR="00653826">
        <w:t>, une pull-</w:t>
      </w:r>
      <w:proofErr w:type="spellStart"/>
      <w:r w:rsidR="00653826">
        <w:t>request</w:t>
      </w:r>
      <w:proofErr w:type="spellEnd"/>
      <w:r w:rsidR="00653826">
        <w:t xml:space="preserve"> </w:t>
      </w:r>
      <w:r w:rsidR="0094358D">
        <w:t>et en voir son éta</w:t>
      </w:r>
      <w:r w:rsidR="00081D48">
        <w:t>t d’avancement.</w:t>
      </w:r>
    </w:p>
    <w:p w14:paraId="59EE7C37" w14:textId="65927BD1" w:rsidR="00653826" w:rsidRDefault="00653826" w:rsidP="00DE41E4">
      <w:r>
        <w:t xml:space="preserve">Mais pourquoi </w:t>
      </w:r>
      <w:proofErr w:type="spellStart"/>
      <w:r>
        <w:t>T</w:t>
      </w:r>
      <w:r w:rsidR="00DE41E4" w:rsidRPr="00DE41E4">
        <w:t>rello</w:t>
      </w:r>
      <w:proofErr w:type="spellEnd"/>
      <w:r w:rsidR="00DE41E4" w:rsidRPr="00DE41E4">
        <w:t xml:space="preserve"> et pas un autre ? </w:t>
      </w:r>
    </w:p>
    <w:p w14:paraId="46C07CD0" w14:textId="7431E2D3" w:rsidR="00DE41E4" w:rsidRDefault="00DE41E4" w:rsidP="00DE41E4">
      <w:r w:rsidRPr="00DE41E4">
        <w:t xml:space="preserve">Parce que </w:t>
      </w:r>
      <w:proofErr w:type="spellStart"/>
      <w:r w:rsidRPr="00DE41E4">
        <w:t>Trello</w:t>
      </w:r>
      <w:proofErr w:type="spellEnd"/>
      <w:r w:rsidRPr="00DE41E4">
        <w:t xml:space="preserve"> comptabilise plus de 10 millions d’utilisateurs dans le monde</w:t>
      </w:r>
      <w:r w:rsidR="00653826">
        <w:t xml:space="preserve"> et</w:t>
      </w:r>
      <w:r w:rsidRPr="00DE41E4">
        <w:t xml:space="preserve"> est utilisé par des entreprises renommées, tel</w:t>
      </w:r>
      <w:r w:rsidR="00436C98">
        <w:t>les</w:t>
      </w:r>
      <w:r w:rsidRPr="00DE41E4">
        <w:t xml:space="preserve"> que </w:t>
      </w:r>
      <w:proofErr w:type="spellStart"/>
      <w:r w:rsidRPr="00DE41E4">
        <w:t>Paypal</w:t>
      </w:r>
      <w:proofErr w:type="spellEnd"/>
      <w:r w:rsidRPr="00DE41E4">
        <w:t xml:space="preserve">, Google, Adobe, … </w:t>
      </w:r>
      <w:r w:rsidR="00653826">
        <w:t>Le logiciel</w:t>
      </w:r>
      <w:r w:rsidRPr="00DE41E4">
        <w:t xml:space="preserve"> est adapté pour les mobiles, point important pour visualiser à n’importe quel moment les différentes tâches qu’il nous reste à réaliser.</w:t>
      </w:r>
    </w:p>
    <w:p w14:paraId="0D8DB948" w14:textId="77777777" w:rsidR="0028718F" w:rsidRDefault="0028718F" w:rsidP="00DE41E4"/>
    <w:p w14:paraId="61811FB6" w14:textId="77777777" w:rsidR="00DE41E4" w:rsidRDefault="00DE41E4" w:rsidP="00DE41E4">
      <w:pPr>
        <w:pStyle w:val="Titre1"/>
        <w:numPr>
          <w:ilvl w:val="0"/>
          <w:numId w:val="1"/>
        </w:numPr>
        <w:suppressAutoHyphens/>
        <w:autoSpaceDN w:val="0"/>
        <w:spacing w:line="276" w:lineRule="auto"/>
        <w:textAlignment w:val="baseline"/>
      </w:pPr>
      <w:bookmarkStart w:id="7" w:name="_Toc469946270"/>
      <w:r>
        <w:lastRenderedPageBreak/>
        <w:t>Bibliographie :</w:t>
      </w:r>
      <w:bookmarkEnd w:id="7"/>
    </w:p>
    <w:p w14:paraId="31AA7564" w14:textId="77777777" w:rsidR="00DE41E4" w:rsidRDefault="00DE41E4" w:rsidP="00DE41E4">
      <w:pPr>
        <w:pStyle w:val="Titre1"/>
        <w:ind w:left="720"/>
      </w:pPr>
    </w:p>
    <w:p w14:paraId="736642DC" w14:textId="77777777" w:rsidR="00DE41E4" w:rsidRDefault="00DE41E4" w:rsidP="00DE41E4"/>
    <w:p w14:paraId="351FE157" w14:textId="77777777" w:rsidR="00DE41E4" w:rsidRDefault="00DE41E4" w:rsidP="00DE41E4"/>
    <w:p w14:paraId="2314A458" w14:textId="77777777" w:rsidR="00DE41E4" w:rsidRDefault="00DE41E4" w:rsidP="00DE41E4"/>
    <w:p w14:paraId="69F1805C" w14:textId="77777777" w:rsidR="00DE41E4" w:rsidRDefault="00DE41E4" w:rsidP="00DE41E4"/>
    <w:p w14:paraId="70D632B2" w14:textId="77777777" w:rsidR="00DE41E4" w:rsidRDefault="00DE41E4" w:rsidP="00DE41E4"/>
    <w:p w14:paraId="6463B85E" w14:textId="77777777" w:rsidR="00084835" w:rsidRDefault="00084835"/>
    <w:sectPr w:rsidR="00084835" w:rsidSect="00DE41E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68D9F2" w14:textId="77777777" w:rsidR="00B76FC0" w:rsidRDefault="00B76FC0" w:rsidP="00DE41E4">
      <w:pPr>
        <w:spacing w:after="0" w:line="240" w:lineRule="auto"/>
      </w:pPr>
      <w:r>
        <w:separator/>
      </w:r>
    </w:p>
  </w:endnote>
  <w:endnote w:type="continuationSeparator" w:id="0">
    <w:p w14:paraId="05B6DDB4" w14:textId="77777777" w:rsidR="00B76FC0" w:rsidRDefault="00B76FC0" w:rsidP="00DE4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511140"/>
      <w:docPartObj>
        <w:docPartGallery w:val="Page Numbers (Bottom of Page)"/>
        <w:docPartUnique/>
      </w:docPartObj>
    </w:sdtPr>
    <w:sdtEndPr/>
    <w:sdtContent>
      <w:p w14:paraId="61F8EB22" w14:textId="77777777" w:rsidR="00DE41E4" w:rsidRDefault="00EB2A61">
        <w:pPr>
          <w:pStyle w:val="Pieddepage"/>
          <w:jc w:val="right"/>
        </w:pPr>
        <w:r>
          <w:fldChar w:fldCharType="begin"/>
        </w:r>
        <w:r>
          <w:instrText xml:space="preserve"> PAGE  \* Arabic  \* MERGEFORMAT </w:instrText>
        </w:r>
        <w:r>
          <w:fldChar w:fldCharType="separate"/>
        </w:r>
        <w:r w:rsidR="00F2052A">
          <w:rPr>
            <w:noProof/>
          </w:rPr>
          <w:t>3</w:t>
        </w:r>
        <w:r>
          <w:fldChar w:fldCharType="end"/>
        </w:r>
      </w:p>
    </w:sdtContent>
  </w:sdt>
  <w:p w14:paraId="25616CFE" w14:textId="77777777" w:rsidR="00DE41E4" w:rsidRDefault="00DE41E4">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196305"/>
      <w:docPartObj>
        <w:docPartGallery w:val="Page Numbers (Bottom of Page)"/>
        <w:docPartUnique/>
      </w:docPartObj>
    </w:sdtPr>
    <w:sdtEndPr/>
    <w:sdtContent>
      <w:p w14:paraId="7DD33F55" w14:textId="77777777" w:rsidR="00DE41E4" w:rsidRDefault="00DE41E4">
        <w:pPr>
          <w:pStyle w:val="Pieddepage"/>
          <w:jc w:val="right"/>
        </w:pPr>
        <w:r>
          <w:fldChar w:fldCharType="begin"/>
        </w:r>
        <w:r>
          <w:instrText xml:space="preserve"> PAGE  \* Arabic  \* MERGEFORMAT </w:instrText>
        </w:r>
        <w:r>
          <w:fldChar w:fldCharType="separate"/>
        </w:r>
        <w:r w:rsidR="00436C98">
          <w:rPr>
            <w:noProof/>
          </w:rPr>
          <w:t>1</w:t>
        </w:r>
        <w:r>
          <w:fldChar w:fldCharType="end"/>
        </w:r>
      </w:p>
    </w:sdtContent>
  </w:sdt>
  <w:p w14:paraId="2C318FE6" w14:textId="77777777" w:rsidR="00DE41E4" w:rsidRDefault="00DE41E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FCA43" w14:textId="77777777" w:rsidR="00B76FC0" w:rsidRDefault="00B76FC0" w:rsidP="00DE41E4">
      <w:pPr>
        <w:spacing w:after="0" w:line="240" w:lineRule="auto"/>
      </w:pPr>
      <w:r>
        <w:separator/>
      </w:r>
    </w:p>
  </w:footnote>
  <w:footnote w:type="continuationSeparator" w:id="0">
    <w:p w14:paraId="6894C61E" w14:textId="77777777" w:rsidR="00B76FC0" w:rsidRDefault="00B76FC0" w:rsidP="00DE41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DB97A" w14:textId="77777777" w:rsidR="00DE41E4" w:rsidRDefault="00DE41E4" w:rsidP="00DE41E4">
    <w:pPr>
      <w:pStyle w:val="En-tte"/>
    </w:pPr>
    <w:r>
      <w:t xml:space="preserve">Chef de projet : </w:t>
    </w:r>
    <w:proofErr w:type="spellStart"/>
    <w:r>
      <w:t>Cedric</w:t>
    </w:r>
    <w:proofErr w:type="spellEnd"/>
    <w:r>
      <w:t xml:space="preserve"> Tavernier</w:t>
    </w:r>
  </w:p>
  <w:p w14:paraId="51017E45" w14:textId="77777777" w:rsidR="00DE41E4" w:rsidRDefault="00DE41E4" w:rsidP="00DE41E4">
    <w:pPr>
      <w:pStyle w:val="En-tte"/>
      <w:tabs>
        <w:tab w:val="clear" w:pos="4536"/>
        <w:tab w:val="center" w:pos="3119"/>
      </w:tabs>
    </w:pPr>
    <w:r>
      <w:tab/>
      <w:t>Membres : Denuit Maxime, Degrève Olivier, Dubois Corenthin</w:t>
    </w:r>
  </w:p>
  <w:p w14:paraId="41560E22" w14:textId="77777777" w:rsidR="00DE41E4" w:rsidRDefault="00DE41E4" w:rsidP="00DE41E4">
    <w:pPr>
      <w:pStyle w:val="En-tte"/>
      <w:tabs>
        <w:tab w:val="clear" w:pos="4536"/>
        <w:tab w:val="clear" w:pos="9072"/>
        <w:tab w:val="left" w:pos="3060"/>
      </w:tabs>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EEC8" w14:textId="77777777" w:rsidR="00DE41E4" w:rsidRDefault="00DE41E4" w:rsidP="00DE41E4">
    <w:pPr>
      <w:pStyle w:val="En-tte"/>
    </w:pPr>
    <w:r>
      <w:t xml:space="preserve">Chef de projet : </w:t>
    </w:r>
    <w:proofErr w:type="spellStart"/>
    <w:r>
      <w:t>Cedric</w:t>
    </w:r>
    <w:proofErr w:type="spellEnd"/>
    <w:r>
      <w:t xml:space="preserve"> Tavernier</w:t>
    </w:r>
  </w:p>
  <w:p w14:paraId="177D54C9" w14:textId="77777777" w:rsidR="00DE41E4" w:rsidRDefault="00DE41E4" w:rsidP="00DE41E4">
    <w:pPr>
      <w:pStyle w:val="En-tte"/>
      <w:tabs>
        <w:tab w:val="clear" w:pos="4536"/>
        <w:tab w:val="center" w:pos="3119"/>
      </w:tabs>
    </w:pPr>
    <w:r>
      <w:tab/>
      <w:t>Membres : Denuit Maxime, Degrève Olivier, Dubois Corenthin</w:t>
    </w:r>
  </w:p>
  <w:p w14:paraId="3E2A6C99" w14:textId="77777777" w:rsidR="00DE41E4" w:rsidRDefault="00DE41E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62F98"/>
    <w:multiLevelType w:val="multilevel"/>
    <w:tmpl w:val="44A26C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9032B75"/>
    <w:multiLevelType w:val="hybridMultilevel"/>
    <w:tmpl w:val="B17C84F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nsid w:val="603466F4"/>
    <w:multiLevelType w:val="hybridMultilevel"/>
    <w:tmpl w:val="D1100EB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1E4"/>
    <w:rsid w:val="00051A96"/>
    <w:rsid w:val="0006191D"/>
    <w:rsid w:val="00081D48"/>
    <w:rsid w:val="00084835"/>
    <w:rsid w:val="000B02F8"/>
    <w:rsid w:val="00183A5A"/>
    <w:rsid w:val="0028718F"/>
    <w:rsid w:val="003C7CC9"/>
    <w:rsid w:val="00436C98"/>
    <w:rsid w:val="00555BC1"/>
    <w:rsid w:val="00587289"/>
    <w:rsid w:val="00653826"/>
    <w:rsid w:val="006C02F7"/>
    <w:rsid w:val="006C3350"/>
    <w:rsid w:val="0094358D"/>
    <w:rsid w:val="009F36ED"/>
    <w:rsid w:val="00A307F3"/>
    <w:rsid w:val="00B76FC0"/>
    <w:rsid w:val="00C2730F"/>
    <w:rsid w:val="00C51C8C"/>
    <w:rsid w:val="00CB0509"/>
    <w:rsid w:val="00DB57EE"/>
    <w:rsid w:val="00DE41E4"/>
    <w:rsid w:val="00E80AD5"/>
    <w:rsid w:val="00EB2A61"/>
    <w:rsid w:val="00F2052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1A43"/>
  <w15:chartTrackingRefBased/>
  <w15:docId w15:val="{567AC434-C1B3-4BD1-BD8B-28765F3D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E4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E4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E41E4"/>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DE41E4"/>
    <w:rPr>
      <w:rFonts w:eastAsiaTheme="minorEastAsia"/>
      <w:lang w:eastAsia="fr-BE"/>
    </w:rPr>
  </w:style>
  <w:style w:type="paragraph" w:styleId="En-tte">
    <w:name w:val="header"/>
    <w:basedOn w:val="Normal"/>
    <w:link w:val="En-tteCar"/>
    <w:uiPriority w:val="99"/>
    <w:unhideWhenUsed/>
    <w:rsid w:val="00DE41E4"/>
    <w:pPr>
      <w:tabs>
        <w:tab w:val="center" w:pos="4536"/>
        <w:tab w:val="right" w:pos="9072"/>
      </w:tabs>
      <w:spacing w:after="0" w:line="240" w:lineRule="auto"/>
    </w:pPr>
  </w:style>
  <w:style w:type="character" w:customStyle="1" w:styleId="En-tteCar">
    <w:name w:val="En-tête Car"/>
    <w:basedOn w:val="Policepardfaut"/>
    <w:link w:val="En-tte"/>
    <w:uiPriority w:val="99"/>
    <w:rsid w:val="00DE41E4"/>
  </w:style>
  <w:style w:type="paragraph" w:styleId="Pieddepage">
    <w:name w:val="footer"/>
    <w:basedOn w:val="Normal"/>
    <w:link w:val="PieddepageCar"/>
    <w:uiPriority w:val="99"/>
    <w:unhideWhenUsed/>
    <w:rsid w:val="00DE41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1E4"/>
  </w:style>
  <w:style w:type="character" w:customStyle="1" w:styleId="Titre1Car">
    <w:name w:val="Titre 1 Car"/>
    <w:basedOn w:val="Policepardfaut"/>
    <w:link w:val="Titre1"/>
    <w:uiPriority w:val="9"/>
    <w:rsid w:val="00DE41E4"/>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E41E4"/>
    <w:pPr>
      <w:outlineLvl w:val="9"/>
    </w:pPr>
    <w:rPr>
      <w:lang w:eastAsia="fr-BE"/>
    </w:rPr>
  </w:style>
  <w:style w:type="character" w:customStyle="1" w:styleId="Titre2Car">
    <w:name w:val="Titre 2 Car"/>
    <w:basedOn w:val="Policepardfaut"/>
    <w:link w:val="Titre2"/>
    <w:uiPriority w:val="9"/>
    <w:rsid w:val="00DE41E4"/>
    <w:rPr>
      <w:rFonts w:asciiTheme="majorHAnsi" w:eastAsiaTheme="majorEastAsia" w:hAnsiTheme="majorHAnsi" w:cstheme="majorBidi"/>
      <w:color w:val="2E74B5" w:themeColor="accent1" w:themeShade="BF"/>
      <w:sz w:val="26"/>
      <w:szCs w:val="26"/>
    </w:rPr>
  </w:style>
  <w:style w:type="paragraph" w:styleId="Pardeliste">
    <w:name w:val="List Paragraph"/>
    <w:basedOn w:val="Normal"/>
    <w:uiPriority w:val="34"/>
    <w:qFormat/>
    <w:rsid w:val="00DE41E4"/>
    <w:pPr>
      <w:suppressAutoHyphens/>
      <w:autoSpaceDN w:val="0"/>
      <w:spacing w:after="200" w:line="276" w:lineRule="auto"/>
      <w:ind w:left="720"/>
      <w:contextualSpacing/>
      <w:textAlignment w:val="baseline"/>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54795-650E-EA47-A742-135C31398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932</Words>
  <Characters>5127</Characters>
  <Application>Microsoft Macintosh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tavernier</dc:creator>
  <cp:keywords/>
  <dc:description/>
  <cp:lastModifiedBy>DEGREVE Olivier</cp:lastModifiedBy>
  <cp:revision>14</cp:revision>
  <dcterms:created xsi:type="dcterms:W3CDTF">2016-12-22T15:12:00Z</dcterms:created>
  <dcterms:modified xsi:type="dcterms:W3CDTF">2016-12-27T21:13:00Z</dcterms:modified>
</cp:coreProperties>
</file>