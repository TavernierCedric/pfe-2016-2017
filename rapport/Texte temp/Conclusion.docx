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73670" w14:textId="77777777" w:rsidR="00F65334" w:rsidRPr="00C74D2E" w:rsidRDefault="001611EF">
      <w:pPr>
        <w:pStyle w:val="Titre1"/>
      </w:pPr>
      <w:r>
        <w:t>Conclusion</w:t>
      </w:r>
    </w:p>
    <w:p w14:paraId="64D03104" w14:textId="77777777" w:rsidR="001611EF" w:rsidRPr="001B1766" w:rsidRDefault="001611EF" w:rsidP="001611EF">
      <w:pPr>
        <w:pStyle w:val="Titre2"/>
        <w:numPr>
          <w:ilvl w:val="0"/>
          <w:numId w:val="6"/>
        </w:numPr>
        <w:rPr>
          <w:b w:val="0"/>
          <w:color w:val="000000" w:themeColor="text1"/>
          <w:sz w:val="22"/>
          <w:szCs w:val="22"/>
        </w:rPr>
      </w:pPr>
      <w:r w:rsidRPr="001B1766">
        <w:rPr>
          <w:b w:val="0"/>
          <w:color w:val="000000" w:themeColor="text1"/>
          <w:sz w:val="22"/>
          <w:szCs w:val="22"/>
        </w:rPr>
        <w:t>Etat d’avancement de l’application – Aboutie ?</w:t>
      </w:r>
    </w:p>
    <w:p w14:paraId="21F5477D" w14:textId="77777777" w:rsidR="001611EF" w:rsidRPr="001B1766" w:rsidRDefault="001611EF" w:rsidP="001611EF">
      <w:pPr>
        <w:pStyle w:val="Pardeliste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1B1766">
        <w:rPr>
          <w:color w:val="000000" w:themeColor="text1"/>
          <w:sz w:val="22"/>
          <w:szCs w:val="22"/>
        </w:rPr>
        <w:t>Amélioration possibles</w:t>
      </w:r>
    </w:p>
    <w:p w14:paraId="59C44280" w14:textId="77777777" w:rsidR="001611EF" w:rsidRPr="001B1766" w:rsidRDefault="001611EF" w:rsidP="001611EF">
      <w:pPr>
        <w:pStyle w:val="Titre2"/>
        <w:numPr>
          <w:ilvl w:val="0"/>
          <w:numId w:val="6"/>
        </w:numPr>
        <w:rPr>
          <w:b w:val="0"/>
          <w:color w:val="000000" w:themeColor="text1"/>
          <w:sz w:val="22"/>
          <w:szCs w:val="22"/>
        </w:rPr>
      </w:pPr>
      <w:r w:rsidRPr="001B1766">
        <w:rPr>
          <w:b w:val="0"/>
          <w:color w:val="000000" w:themeColor="text1"/>
          <w:sz w:val="22"/>
          <w:szCs w:val="22"/>
        </w:rPr>
        <w:t xml:space="preserve">Tests effectués </w:t>
      </w:r>
      <w:r w:rsidRPr="001B1766">
        <w:rPr>
          <w:b w:val="0"/>
          <w:color w:val="000000" w:themeColor="text1"/>
          <w:sz w:val="22"/>
          <w:szCs w:val="22"/>
        </w:rPr>
        <w:sym w:font="Wingdings" w:char="F0E0"/>
      </w:r>
      <w:r w:rsidRPr="001B1766">
        <w:rPr>
          <w:b w:val="0"/>
          <w:color w:val="000000" w:themeColor="text1"/>
          <w:sz w:val="22"/>
          <w:szCs w:val="22"/>
        </w:rPr>
        <w:t xml:space="preserve"> Tableau de tests à mettre</w:t>
      </w:r>
    </w:p>
    <w:p w14:paraId="59381C43" w14:textId="77777777" w:rsidR="004A44B0" w:rsidRPr="001B1766" w:rsidRDefault="004A44B0" w:rsidP="004A44B0">
      <w:pPr>
        <w:pStyle w:val="Pardeliste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1B1766">
        <w:rPr>
          <w:color w:val="000000" w:themeColor="text1"/>
          <w:sz w:val="22"/>
          <w:szCs w:val="22"/>
        </w:rPr>
        <w:t>Répartition des tâches</w:t>
      </w:r>
    </w:p>
    <w:p w14:paraId="58A12888" w14:textId="77777777" w:rsidR="001611EF" w:rsidRPr="001B1766" w:rsidRDefault="001611EF" w:rsidP="001611EF">
      <w:pPr>
        <w:pStyle w:val="Pardeliste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1B1766">
        <w:rPr>
          <w:color w:val="000000" w:themeColor="text1"/>
          <w:sz w:val="22"/>
          <w:szCs w:val="22"/>
        </w:rPr>
        <w:t>Conclusion</w:t>
      </w:r>
    </w:p>
    <w:p w14:paraId="399CBC5A" w14:textId="77777777" w:rsidR="001611EF" w:rsidRDefault="001611EF" w:rsidP="001611EF">
      <w:pPr>
        <w:rPr>
          <w:color w:val="000000" w:themeColor="text1"/>
          <w:sz w:val="24"/>
          <w:szCs w:val="24"/>
        </w:rPr>
      </w:pPr>
    </w:p>
    <w:p w14:paraId="4CF2A575" w14:textId="48AC596F" w:rsidR="001611EF" w:rsidRPr="00340D24" w:rsidRDefault="001611EF" w:rsidP="00340D24">
      <w:pPr>
        <w:pStyle w:val="Par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340D24">
        <w:rPr>
          <w:color w:val="000000" w:themeColor="text1"/>
          <w:sz w:val="24"/>
          <w:szCs w:val="24"/>
        </w:rPr>
        <w:t xml:space="preserve">Etat de l’application : </w:t>
      </w:r>
    </w:p>
    <w:p w14:paraId="13C24E67" w14:textId="77777777" w:rsidR="001611EF" w:rsidRDefault="001611EF" w:rsidP="001611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L’application est aboutie et finie. Tous les cas d’utilisations analysés ont été implémentés et sont fonctionnels. </w:t>
      </w:r>
    </w:p>
    <w:p w14:paraId="2046712E" w14:textId="77777777" w:rsidR="001611EF" w:rsidRDefault="001611EF" w:rsidP="001611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 lancement de l’application, 4 logiciels seront créés par défaut au lancement du script SQL de la base de données. Ceux-ci sont : Windows, </w:t>
      </w:r>
      <w:proofErr w:type="spellStart"/>
      <w:r>
        <w:rPr>
          <w:color w:val="000000" w:themeColor="text1"/>
          <w:sz w:val="24"/>
          <w:szCs w:val="24"/>
        </w:rPr>
        <w:t>Claroline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Nutrilog</w:t>
      </w:r>
      <w:proofErr w:type="spellEnd"/>
      <w:r>
        <w:rPr>
          <w:color w:val="000000" w:themeColor="text1"/>
          <w:sz w:val="24"/>
          <w:szCs w:val="24"/>
        </w:rPr>
        <w:t xml:space="preserve">, GLOBAL. Le logiciel GLOBAL ne sera vu au niveau de l’application, il est uniquement utilisé pour l’ajout d’un administrateur uniquement au niveau de la base de données. </w:t>
      </w:r>
    </w:p>
    <w:p w14:paraId="4970A82F" w14:textId="0A9CD369" w:rsidR="001611EF" w:rsidRDefault="00340D24" w:rsidP="00340D24">
      <w:pPr>
        <w:pStyle w:val="Par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Amélioration possible</w:t>
      </w:r>
    </w:p>
    <w:p w14:paraId="4AF0AF82" w14:textId="02BE3483" w:rsidR="00656566" w:rsidRDefault="002B614D" w:rsidP="002B61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 niveau des améliorations, du côté de la base de données, </w:t>
      </w:r>
      <w:r w:rsidR="00D16D62">
        <w:rPr>
          <w:color w:val="000000" w:themeColor="text1"/>
          <w:sz w:val="24"/>
          <w:szCs w:val="24"/>
        </w:rPr>
        <w:t xml:space="preserve">certaines contraintes de syntaxe </w:t>
      </w:r>
      <w:r w:rsidR="00B06028">
        <w:rPr>
          <w:color w:val="000000" w:themeColor="text1"/>
          <w:sz w:val="24"/>
          <w:szCs w:val="24"/>
        </w:rPr>
        <w:t xml:space="preserve">pourraient être </w:t>
      </w:r>
      <w:r w:rsidR="00D16D62">
        <w:rPr>
          <w:color w:val="000000" w:themeColor="text1"/>
          <w:sz w:val="24"/>
          <w:szCs w:val="24"/>
        </w:rPr>
        <w:t>ajoutée</w:t>
      </w:r>
      <w:r w:rsidR="00B06028">
        <w:rPr>
          <w:color w:val="000000" w:themeColor="text1"/>
          <w:sz w:val="24"/>
          <w:szCs w:val="24"/>
        </w:rPr>
        <w:t>s</w:t>
      </w:r>
      <w:r w:rsidR="00D16D62">
        <w:rPr>
          <w:color w:val="000000" w:themeColor="text1"/>
          <w:sz w:val="24"/>
          <w:szCs w:val="24"/>
        </w:rPr>
        <w:t>. Syntaxe d</w:t>
      </w:r>
      <w:r w:rsidR="00B06028">
        <w:rPr>
          <w:color w:val="000000" w:themeColor="text1"/>
          <w:sz w:val="24"/>
          <w:szCs w:val="24"/>
        </w:rPr>
        <w:t>u</w:t>
      </w:r>
      <w:r w:rsidR="00D16D62">
        <w:rPr>
          <w:color w:val="000000" w:themeColor="text1"/>
          <w:sz w:val="24"/>
          <w:szCs w:val="24"/>
        </w:rPr>
        <w:t xml:space="preserve"> mail d’un utilisateur : ‘</w:t>
      </w:r>
      <w:r w:rsidR="00D16D62" w:rsidRPr="00D16D62">
        <w:rPr>
          <w:color w:val="000000" w:themeColor="text1"/>
          <w:sz w:val="24"/>
          <w:szCs w:val="24"/>
        </w:rPr>
        <w:t>[A-Za-z0-9._%-]+@[A-Za-z0-9.-]+[.][A-Za-z]{2,4}'</w:t>
      </w:r>
      <w:r w:rsidR="00D16D62">
        <w:rPr>
          <w:color w:val="000000" w:themeColor="text1"/>
          <w:sz w:val="24"/>
          <w:szCs w:val="24"/>
        </w:rPr>
        <w:t>, syntaxe d’un matricule si définit au préalable. Une gestion des casses au niveau des noms</w:t>
      </w:r>
      <w:r w:rsidR="005E1A60">
        <w:rPr>
          <w:color w:val="000000" w:themeColor="text1"/>
          <w:sz w:val="24"/>
          <w:szCs w:val="24"/>
        </w:rPr>
        <w:t xml:space="preserve"> avec l’utilisation de la </w:t>
      </w:r>
      <w:r w:rsidR="00AF5C92">
        <w:rPr>
          <w:color w:val="000000" w:themeColor="text1"/>
          <w:sz w:val="24"/>
          <w:szCs w:val="24"/>
        </w:rPr>
        <w:t>fonction lower()</w:t>
      </w:r>
      <w:r w:rsidR="005E1A60">
        <w:rPr>
          <w:color w:val="000000" w:themeColor="text1"/>
          <w:sz w:val="24"/>
          <w:szCs w:val="24"/>
        </w:rPr>
        <w:t>.</w:t>
      </w:r>
      <w:r w:rsidR="003B22DE">
        <w:rPr>
          <w:color w:val="000000" w:themeColor="text1"/>
          <w:sz w:val="24"/>
          <w:szCs w:val="24"/>
        </w:rPr>
        <w:br/>
      </w:r>
      <w:r w:rsidR="00656566">
        <w:rPr>
          <w:color w:val="000000" w:themeColor="text1"/>
          <w:sz w:val="24"/>
          <w:szCs w:val="24"/>
        </w:rPr>
        <w:t xml:space="preserve">De plus, il faudrait alléger certains traitements effectués par la base de données </w:t>
      </w:r>
      <w:r w:rsidR="001539C1">
        <w:rPr>
          <w:color w:val="000000" w:themeColor="text1"/>
          <w:sz w:val="24"/>
          <w:szCs w:val="24"/>
        </w:rPr>
        <w:t xml:space="preserve">et les mettre au niveau du serveur. Notamment, </w:t>
      </w:r>
      <w:r w:rsidR="00183FC0">
        <w:rPr>
          <w:color w:val="000000" w:themeColor="text1"/>
          <w:sz w:val="24"/>
          <w:szCs w:val="24"/>
        </w:rPr>
        <w:t>lors de l’ajout/suppression</w:t>
      </w:r>
      <w:r w:rsidR="004A210C">
        <w:rPr>
          <w:color w:val="000000" w:themeColor="text1"/>
          <w:sz w:val="24"/>
          <w:szCs w:val="24"/>
        </w:rPr>
        <w:t xml:space="preserve"> des logiciels à un profil qui peut être trop lourd si trop de logiciels dans la base de données. </w:t>
      </w:r>
    </w:p>
    <w:p w14:paraId="105541F2" w14:textId="1ADE3CE6" w:rsidR="004F405A" w:rsidRDefault="003B22DE" w:rsidP="002B61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 niveau du Back-End, o</w:t>
      </w:r>
      <w:r w:rsidR="004F405A">
        <w:rPr>
          <w:color w:val="000000" w:themeColor="text1"/>
          <w:sz w:val="24"/>
          <w:szCs w:val="24"/>
        </w:rPr>
        <w:t xml:space="preserve">n pourrait ajouter un test au cas où deux étudiants possèderaient le même nom et le même prénom. </w:t>
      </w:r>
      <w:r w:rsidR="005039FA">
        <w:rPr>
          <w:color w:val="000000" w:themeColor="text1"/>
          <w:sz w:val="24"/>
          <w:szCs w:val="24"/>
        </w:rPr>
        <w:t>Avec l’application, ceux-ci auraient</w:t>
      </w:r>
      <w:r w:rsidR="00AF5C92">
        <w:rPr>
          <w:color w:val="000000" w:themeColor="text1"/>
          <w:sz w:val="24"/>
          <w:szCs w:val="24"/>
        </w:rPr>
        <w:t xml:space="preserve"> le même login, ce qui n’est pas accepté par la base de données, un login est unique</w:t>
      </w:r>
      <w:r w:rsidR="005039FA">
        <w:rPr>
          <w:color w:val="000000" w:themeColor="text1"/>
          <w:sz w:val="24"/>
          <w:szCs w:val="24"/>
        </w:rPr>
        <w:t>, un utilisateur sera donc perdu dans ce cas-si</w:t>
      </w:r>
      <w:r w:rsidR="00AF5C92">
        <w:rPr>
          <w:color w:val="000000" w:themeColor="text1"/>
          <w:sz w:val="24"/>
          <w:szCs w:val="24"/>
        </w:rPr>
        <w:t xml:space="preserve">. </w:t>
      </w:r>
      <w:r w:rsidR="005039FA">
        <w:rPr>
          <w:color w:val="000000" w:themeColor="text1"/>
          <w:sz w:val="24"/>
          <w:szCs w:val="24"/>
        </w:rPr>
        <w:t xml:space="preserve">Le fichier CSV qu’on va importer ne pourra comporter des erreurs et devra traiter </w:t>
      </w:r>
      <w:r w:rsidR="006D12FA">
        <w:rPr>
          <w:color w:val="000000" w:themeColor="text1"/>
          <w:sz w:val="24"/>
          <w:szCs w:val="24"/>
        </w:rPr>
        <w:t>le cas des doublons</w:t>
      </w:r>
      <w:r w:rsidR="009A49DF">
        <w:rPr>
          <w:color w:val="000000" w:themeColor="text1"/>
          <w:sz w:val="24"/>
          <w:szCs w:val="24"/>
        </w:rPr>
        <w:t>.</w:t>
      </w:r>
    </w:p>
    <w:p w14:paraId="06065B04" w14:textId="54806229" w:rsidR="00AF1CEB" w:rsidRDefault="00AF1CEB" w:rsidP="002B61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terme de sécurité, </w:t>
      </w:r>
      <w:r w:rsidR="009A49DF">
        <w:rPr>
          <w:color w:val="000000" w:themeColor="text1"/>
          <w:sz w:val="24"/>
          <w:szCs w:val="24"/>
        </w:rPr>
        <w:t>améliorer les vérifications des données reçues par le Front-End</w:t>
      </w:r>
      <w:r>
        <w:rPr>
          <w:color w:val="000000" w:themeColor="text1"/>
          <w:sz w:val="24"/>
          <w:szCs w:val="24"/>
        </w:rPr>
        <w:t xml:space="preserve"> qui sont, pour le moment, gérées en grande partie par Sequelize.</w:t>
      </w:r>
    </w:p>
    <w:p w14:paraId="43EF05E8" w14:textId="71A78C0E" w:rsidR="00694FBB" w:rsidRDefault="004A759F" w:rsidP="00340D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 niveau du client, u</w:t>
      </w:r>
      <w:r w:rsidR="00694FBB">
        <w:rPr>
          <w:color w:val="000000" w:themeColor="text1"/>
          <w:sz w:val="24"/>
          <w:szCs w:val="24"/>
        </w:rPr>
        <w:t>ne fonctionnalité qu’on pourrait ajouter</w:t>
      </w:r>
      <w:r>
        <w:rPr>
          <w:color w:val="000000" w:themeColor="text1"/>
          <w:sz w:val="24"/>
          <w:szCs w:val="24"/>
        </w:rPr>
        <w:t xml:space="preserve"> </w:t>
      </w:r>
      <w:r w:rsidR="00694FBB">
        <w:rPr>
          <w:color w:val="000000" w:themeColor="text1"/>
          <w:sz w:val="24"/>
          <w:szCs w:val="24"/>
        </w:rPr>
        <w:t xml:space="preserve">mais </w:t>
      </w:r>
      <w:r w:rsidR="00626409">
        <w:rPr>
          <w:color w:val="000000" w:themeColor="text1"/>
          <w:sz w:val="24"/>
          <w:szCs w:val="24"/>
        </w:rPr>
        <w:t>futile</w:t>
      </w:r>
      <w:r w:rsidR="00694FBB">
        <w:rPr>
          <w:color w:val="000000" w:themeColor="text1"/>
          <w:sz w:val="24"/>
          <w:szCs w:val="24"/>
        </w:rPr>
        <w:t>, est l’impression du document de l’étudiant directement via un bouton d’impression sur le site</w:t>
      </w:r>
      <w:r w:rsidR="003706D9">
        <w:rPr>
          <w:color w:val="000000" w:themeColor="text1"/>
          <w:sz w:val="24"/>
          <w:szCs w:val="24"/>
        </w:rPr>
        <w:t xml:space="preserve"> ou un</w:t>
      </w:r>
      <w:r w:rsidR="00160375">
        <w:rPr>
          <w:color w:val="000000" w:themeColor="text1"/>
          <w:sz w:val="24"/>
          <w:szCs w:val="24"/>
        </w:rPr>
        <w:t>e</w:t>
      </w:r>
      <w:r w:rsidR="003706D9">
        <w:rPr>
          <w:color w:val="000000" w:themeColor="text1"/>
          <w:sz w:val="24"/>
          <w:szCs w:val="24"/>
        </w:rPr>
        <w:t xml:space="preserve"> ouverture automatique de ce fichier sous format </w:t>
      </w:r>
      <w:proofErr w:type="spellStart"/>
      <w:r w:rsidR="00C164D7">
        <w:rPr>
          <w:color w:val="000000" w:themeColor="text1"/>
          <w:sz w:val="24"/>
          <w:szCs w:val="24"/>
        </w:rPr>
        <w:t>Pdf</w:t>
      </w:r>
      <w:proofErr w:type="spellEnd"/>
      <w:r w:rsidR="003706D9">
        <w:rPr>
          <w:color w:val="000000" w:themeColor="text1"/>
          <w:sz w:val="24"/>
          <w:szCs w:val="24"/>
        </w:rPr>
        <w:t xml:space="preserve"> dans un nouvel onglet</w:t>
      </w:r>
      <w:r w:rsidR="00694FBB">
        <w:rPr>
          <w:color w:val="000000" w:themeColor="text1"/>
          <w:sz w:val="24"/>
          <w:szCs w:val="24"/>
        </w:rPr>
        <w:t xml:space="preserve">. </w:t>
      </w:r>
    </w:p>
    <w:p w14:paraId="7DCDFBD8" w14:textId="68C5D79E" w:rsidR="007C119E" w:rsidRDefault="007C119E" w:rsidP="00340D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Pour les ex</w:t>
      </w:r>
      <w:r w:rsidR="00BE502E">
        <w:rPr>
          <w:color w:val="000000" w:themeColor="text1"/>
          <w:sz w:val="24"/>
          <w:szCs w:val="24"/>
        </w:rPr>
        <w:t>ports des données</w:t>
      </w:r>
      <w:r w:rsidR="000E1375">
        <w:rPr>
          <w:color w:val="000000" w:themeColor="text1"/>
          <w:sz w:val="24"/>
          <w:szCs w:val="24"/>
        </w:rPr>
        <w:t xml:space="preserve"> par logiciel</w:t>
      </w:r>
      <w:r w:rsidR="00BE502E">
        <w:rPr>
          <w:color w:val="000000" w:themeColor="text1"/>
          <w:sz w:val="24"/>
          <w:szCs w:val="24"/>
        </w:rPr>
        <w:t>, on est bloqué aux trois logiciels par défaut. Si, par la suite l’administrateur ajoute d’autres logiciels, il devra ajouter par lui-mê</w:t>
      </w:r>
      <w:r w:rsidR="002361DA">
        <w:rPr>
          <w:color w:val="000000" w:themeColor="text1"/>
          <w:sz w:val="24"/>
          <w:szCs w:val="24"/>
        </w:rPr>
        <w:t>me le code correspondant à cet export</w:t>
      </w:r>
      <w:r w:rsidR="00BE502E">
        <w:rPr>
          <w:color w:val="000000" w:themeColor="text1"/>
          <w:sz w:val="24"/>
          <w:szCs w:val="24"/>
        </w:rPr>
        <w:t>. Ce n’est pas généré automatiquement.</w:t>
      </w:r>
    </w:p>
    <w:p w14:paraId="2A6F0C72" w14:textId="5E5CEE51" w:rsidR="0066427B" w:rsidRDefault="0004150A" w:rsidP="00340D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Au niveau des formulaires, lors des envoies des informations, si l’envoie échoue, les données entrées dans le formulaire</w:t>
      </w:r>
      <w:r w:rsidR="009C0E1E">
        <w:rPr>
          <w:color w:val="000000" w:themeColor="text1"/>
          <w:sz w:val="24"/>
          <w:szCs w:val="24"/>
        </w:rPr>
        <w:t xml:space="preserve"> sont supprimées. I</w:t>
      </w:r>
      <w:r>
        <w:rPr>
          <w:color w:val="000000" w:themeColor="text1"/>
          <w:sz w:val="24"/>
          <w:szCs w:val="24"/>
        </w:rPr>
        <w:t>l faudrait garder les données déjà entrées</w:t>
      </w:r>
      <w:r w:rsidR="009C0E1E">
        <w:rPr>
          <w:color w:val="000000" w:themeColor="text1"/>
          <w:sz w:val="24"/>
          <w:szCs w:val="24"/>
        </w:rPr>
        <w:t xml:space="preserve"> </w:t>
      </w:r>
      <w:r w:rsidR="00ED3945">
        <w:rPr>
          <w:color w:val="000000" w:themeColor="text1"/>
          <w:sz w:val="24"/>
          <w:szCs w:val="24"/>
        </w:rPr>
        <w:t>pour une meilleure ergonomie</w:t>
      </w:r>
      <w:r>
        <w:rPr>
          <w:color w:val="000000" w:themeColor="text1"/>
          <w:sz w:val="24"/>
          <w:szCs w:val="24"/>
        </w:rPr>
        <w:t>.</w:t>
      </w:r>
    </w:p>
    <w:p w14:paraId="77381EF7" w14:textId="311320B1" w:rsidR="004A03A5" w:rsidRDefault="002E01DC" w:rsidP="00340D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Enfin, lors d’un rafraichissement d’une page, il faudrait garder l’</w:t>
      </w:r>
      <w:r w:rsidR="000A2461">
        <w:rPr>
          <w:color w:val="000000" w:themeColor="text1"/>
          <w:sz w:val="24"/>
          <w:szCs w:val="24"/>
        </w:rPr>
        <w:t>endroit où</w:t>
      </w:r>
      <w:r>
        <w:rPr>
          <w:color w:val="000000" w:themeColor="text1"/>
          <w:sz w:val="24"/>
          <w:szCs w:val="24"/>
        </w:rPr>
        <w:t xml:space="preserve"> l’</w:t>
      </w:r>
      <w:r w:rsidR="00200ECD">
        <w:rPr>
          <w:color w:val="000000" w:themeColor="text1"/>
          <w:sz w:val="24"/>
          <w:szCs w:val="24"/>
        </w:rPr>
        <w:t>utilisateur</w:t>
      </w:r>
      <w:r w:rsidR="001427E8">
        <w:rPr>
          <w:color w:val="000000" w:themeColor="text1"/>
          <w:sz w:val="24"/>
          <w:szCs w:val="24"/>
        </w:rPr>
        <w:t xml:space="preserve"> </w:t>
      </w:r>
      <w:r w:rsidR="00C677DA">
        <w:rPr>
          <w:color w:val="000000" w:themeColor="text1"/>
          <w:sz w:val="24"/>
          <w:szCs w:val="24"/>
        </w:rPr>
        <w:t>naviguait</w:t>
      </w:r>
      <w:r>
        <w:rPr>
          <w:color w:val="000000" w:themeColor="text1"/>
          <w:sz w:val="24"/>
          <w:szCs w:val="24"/>
        </w:rPr>
        <w:t>. Pour le moment, l’utilis</w:t>
      </w:r>
      <w:r w:rsidR="0068104D">
        <w:rPr>
          <w:color w:val="000000" w:themeColor="text1"/>
          <w:sz w:val="24"/>
          <w:szCs w:val="24"/>
        </w:rPr>
        <w:t>ateur est renvoyé vers la page</w:t>
      </w:r>
      <w:r w:rsidR="00F16DCE">
        <w:rPr>
          <w:color w:val="000000" w:themeColor="text1"/>
          <w:sz w:val="24"/>
          <w:szCs w:val="24"/>
        </w:rPr>
        <w:t xml:space="preserve"> d’accueil. </w:t>
      </w:r>
    </w:p>
    <w:p w14:paraId="2F971663" w14:textId="59A66C0D" w:rsidR="00340D24" w:rsidRPr="00340D24" w:rsidRDefault="00340D24" w:rsidP="00340D24">
      <w:pPr>
        <w:pStyle w:val="Par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Tests</w:t>
      </w:r>
    </w:p>
    <w:p w14:paraId="01F0EEF1" w14:textId="77777777" w:rsidR="001611EF" w:rsidRDefault="001611EF" w:rsidP="001611EF">
      <w:pPr>
        <w:rPr>
          <w:color w:val="000000" w:themeColor="text1"/>
          <w:sz w:val="24"/>
          <w:szCs w:val="24"/>
        </w:rPr>
      </w:pPr>
    </w:p>
    <w:p w14:paraId="732225B3" w14:textId="4BBEB004" w:rsidR="00BA29E8" w:rsidRPr="00A35250" w:rsidRDefault="00BA29E8" w:rsidP="00BA29E8">
      <w:pPr>
        <w:pStyle w:val="Par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Répartition des tâches :</w:t>
      </w:r>
    </w:p>
    <w:p w14:paraId="5A86E6D6" w14:textId="3F966664" w:rsidR="00BA29E8" w:rsidRDefault="00BA29E8" w:rsidP="00BA29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Front-End : </w:t>
      </w:r>
    </w:p>
    <w:p w14:paraId="5351AAF2" w14:textId="2C82C9F9" w:rsidR="00BA29E8" w:rsidRDefault="00BA29E8" w:rsidP="00BA29E8">
      <w:pPr>
        <w:pStyle w:val="Pardeliste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Html : Olivier - Maxime</w:t>
      </w:r>
    </w:p>
    <w:p w14:paraId="7F17FA46" w14:textId="4C8842CB" w:rsidR="00BA29E8" w:rsidRPr="00BA29E8" w:rsidRDefault="00BA29E8" w:rsidP="00BA29E8">
      <w:pPr>
        <w:pStyle w:val="Pardeliste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CSS : Maxime</w:t>
      </w:r>
    </w:p>
    <w:p w14:paraId="07E2E1C6" w14:textId="082891E9" w:rsidR="00BA29E8" w:rsidRDefault="00BA29E8" w:rsidP="00BA29E8">
      <w:pPr>
        <w:pStyle w:val="Pardeliste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Javascript</w:t>
      </w:r>
      <w:proofErr w:type="spellEnd"/>
      <w:r>
        <w:rPr>
          <w:color w:val="000000" w:themeColor="text1"/>
          <w:sz w:val="24"/>
          <w:szCs w:val="24"/>
        </w:rPr>
        <w:t> : Maxime – Olivier</w:t>
      </w:r>
    </w:p>
    <w:p w14:paraId="374C833E" w14:textId="670AF7EA" w:rsidR="00BA29E8" w:rsidRDefault="00BA29E8" w:rsidP="00BA29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Back-End : </w:t>
      </w:r>
    </w:p>
    <w:p w14:paraId="0747C2DB" w14:textId="64F62E0E" w:rsidR="00BA29E8" w:rsidRDefault="00BA29E8" w:rsidP="00BA29E8">
      <w:pPr>
        <w:pStyle w:val="Pardeliste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Nodes.js : Corentin, Cédric</w:t>
      </w:r>
    </w:p>
    <w:p w14:paraId="417E207E" w14:textId="758F40B5" w:rsidR="00BA29E8" w:rsidRDefault="00BA29E8" w:rsidP="00BA29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Base de données : </w:t>
      </w:r>
    </w:p>
    <w:p w14:paraId="35FAE77C" w14:textId="01FF5883" w:rsidR="00BA29E8" w:rsidRDefault="00BA29E8" w:rsidP="00BA29E8">
      <w:pPr>
        <w:pStyle w:val="Pardeliste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Maxime – Olivier</w:t>
      </w:r>
    </w:p>
    <w:p w14:paraId="0A30B86E" w14:textId="41AD2CFF" w:rsidR="00BA29E8" w:rsidRDefault="00BA29E8" w:rsidP="00BA29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Rapports, analyse : </w:t>
      </w:r>
    </w:p>
    <w:p w14:paraId="6A4DB1DC" w14:textId="31A01298" w:rsidR="00BA29E8" w:rsidRPr="00BA29E8" w:rsidRDefault="00BA29E8" w:rsidP="00BA29E8">
      <w:pPr>
        <w:pStyle w:val="Pardeliste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Olivier, Cédric</w:t>
      </w:r>
    </w:p>
    <w:p w14:paraId="4DE42B63" w14:textId="77777777" w:rsidR="000A2017" w:rsidRDefault="000A2017" w:rsidP="001611EF">
      <w:pPr>
        <w:rPr>
          <w:color w:val="000000" w:themeColor="text1"/>
          <w:sz w:val="24"/>
          <w:szCs w:val="24"/>
        </w:rPr>
      </w:pPr>
    </w:p>
    <w:p w14:paraId="62B455FD" w14:textId="77777777" w:rsidR="000A2017" w:rsidRDefault="001611EF" w:rsidP="000A2017">
      <w:pPr>
        <w:pStyle w:val="Par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A2017">
        <w:rPr>
          <w:color w:val="000000" w:themeColor="text1"/>
          <w:sz w:val="24"/>
          <w:szCs w:val="24"/>
        </w:rPr>
        <w:t>Conclusion :</w:t>
      </w:r>
      <w:r w:rsidR="000A2017">
        <w:rPr>
          <w:color w:val="000000" w:themeColor="text1"/>
          <w:sz w:val="24"/>
          <w:szCs w:val="24"/>
        </w:rPr>
        <w:t xml:space="preserve"> </w:t>
      </w:r>
    </w:p>
    <w:p w14:paraId="7CECC7EB" w14:textId="3B53A80C" w:rsidR="001B1766" w:rsidRPr="000A2017" w:rsidRDefault="001611EF" w:rsidP="000A2017">
      <w:pPr>
        <w:ind w:left="360"/>
        <w:rPr>
          <w:color w:val="000000" w:themeColor="text1"/>
          <w:sz w:val="24"/>
          <w:szCs w:val="24"/>
        </w:rPr>
      </w:pPr>
      <w:r w:rsidRPr="000A2017">
        <w:rPr>
          <w:color w:val="000000" w:themeColor="text1"/>
          <w:sz w:val="24"/>
          <w:szCs w:val="24"/>
        </w:rPr>
        <w:t xml:space="preserve">Pour conclure, </w:t>
      </w:r>
      <w:r w:rsidR="004A44B0" w:rsidRPr="000A2017">
        <w:rPr>
          <w:color w:val="000000" w:themeColor="text1"/>
          <w:sz w:val="24"/>
          <w:szCs w:val="24"/>
        </w:rPr>
        <w:t xml:space="preserve">au niveau des outils que nous avions pensé utiliser, un seul n’a pas été jugé nécessaire pour le bon suivi du projet : </w:t>
      </w:r>
      <w:proofErr w:type="spellStart"/>
      <w:r w:rsidR="004A44B0" w:rsidRPr="000A2017">
        <w:rPr>
          <w:color w:val="000000" w:themeColor="text1"/>
          <w:sz w:val="24"/>
          <w:szCs w:val="24"/>
        </w:rPr>
        <w:t>Trello</w:t>
      </w:r>
      <w:proofErr w:type="spellEnd"/>
      <w:r w:rsidR="004A44B0" w:rsidRPr="000A2017">
        <w:rPr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5E010EFF" w14:textId="505F00AB" w:rsidR="001611EF" w:rsidRDefault="001B1766" w:rsidP="001611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Suite à l’analyse du projet, on a pu assigner de manière claire, toutes les différentes tâches que chacun </w:t>
      </w:r>
      <w:r w:rsidR="00DF1DDC">
        <w:rPr>
          <w:color w:val="000000" w:themeColor="text1"/>
          <w:sz w:val="24"/>
          <w:szCs w:val="24"/>
        </w:rPr>
        <w:t>devait</w:t>
      </w:r>
      <w:r>
        <w:rPr>
          <w:color w:val="000000" w:themeColor="text1"/>
          <w:sz w:val="24"/>
          <w:szCs w:val="24"/>
        </w:rPr>
        <w:t xml:space="preserve"> réalisées. </w:t>
      </w:r>
      <w:r>
        <w:rPr>
          <w:color w:val="000000" w:themeColor="text1"/>
          <w:sz w:val="24"/>
          <w:szCs w:val="24"/>
        </w:rPr>
        <w:br/>
      </w:r>
      <w:r w:rsidR="004A44B0">
        <w:rPr>
          <w:color w:val="000000" w:themeColor="text1"/>
          <w:sz w:val="24"/>
          <w:szCs w:val="24"/>
        </w:rPr>
        <w:t xml:space="preserve"> A la place, nous avons</w:t>
      </w:r>
      <w:r w:rsidR="005B52E4">
        <w:rPr>
          <w:color w:val="000000" w:themeColor="text1"/>
          <w:sz w:val="24"/>
          <w:szCs w:val="24"/>
        </w:rPr>
        <w:t xml:space="preserve"> </w:t>
      </w:r>
      <w:r w:rsidR="002064CF">
        <w:rPr>
          <w:color w:val="000000" w:themeColor="text1"/>
          <w:sz w:val="24"/>
          <w:szCs w:val="24"/>
        </w:rPr>
        <w:t>organisé des réunions chaque matin avec les différentes tâches qui allaient être réalisé</w:t>
      </w:r>
      <w:r w:rsidR="0097401F">
        <w:rPr>
          <w:color w:val="000000" w:themeColor="text1"/>
          <w:sz w:val="24"/>
          <w:szCs w:val="24"/>
        </w:rPr>
        <w:t>es</w:t>
      </w:r>
      <w:r w:rsidR="002064CF">
        <w:rPr>
          <w:color w:val="000000" w:themeColor="text1"/>
          <w:sz w:val="24"/>
          <w:szCs w:val="24"/>
        </w:rPr>
        <w:t xml:space="preserve"> pendant la journée pour chaque personne et une réunion avant de partir, pour les tâches à terminer pour le lendemain.</w:t>
      </w:r>
      <w:r w:rsidR="002064CF">
        <w:rPr>
          <w:color w:val="000000" w:themeColor="text1"/>
          <w:sz w:val="24"/>
          <w:szCs w:val="24"/>
        </w:rPr>
        <w:br/>
        <w:t>On n’a eu peu, voir aucun conflits au niveau du code</w:t>
      </w:r>
      <w:r w:rsidR="004D21EB">
        <w:rPr>
          <w:color w:val="000000" w:themeColor="text1"/>
          <w:sz w:val="24"/>
          <w:szCs w:val="24"/>
        </w:rPr>
        <w:t xml:space="preserve"> grâce aux contenus en permanence mis à jour sur </w:t>
      </w:r>
      <w:proofErr w:type="spellStart"/>
      <w:r w:rsidR="004D21EB">
        <w:rPr>
          <w:color w:val="000000" w:themeColor="text1"/>
          <w:sz w:val="24"/>
          <w:szCs w:val="24"/>
        </w:rPr>
        <w:t>Gi</w:t>
      </w:r>
      <w:r w:rsidR="00771B13">
        <w:rPr>
          <w:color w:val="000000" w:themeColor="text1"/>
          <w:sz w:val="24"/>
          <w:szCs w:val="24"/>
        </w:rPr>
        <w:t>thub</w:t>
      </w:r>
      <w:proofErr w:type="spellEnd"/>
      <w:r w:rsidR="00771B13">
        <w:rPr>
          <w:color w:val="000000" w:themeColor="text1"/>
          <w:sz w:val="24"/>
          <w:szCs w:val="24"/>
        </w:rPr>
        <w:t xml:space="preserve"> et un bon suivi </w:t>
      </w:r>
      <w:r w:rsidR="004D21EB">
        <w:rPr>
          <w:color w:val="000000" w:themeColor="text1"/>
          <w:sz w:val="24"/>
          <w:szCs w:val="24"/>
        </w:rPr>
        <w:t>de celui-ci</w:t>
      </w:r>
      <w:r w:rsidR="00771B13">
        <w:rPr>
          <w:color w:val="000000" w:themeColor="text1"/>
          <w:sz w:val="24"/>
          <w:szCs w:val="24"/>
        </w:rPr>
        <w:t xml:space="preserve"> par chaque membres du groupe</w:t>
      </w:r>
      <w:r w:rsidR="004D21EB">
        <w:rPr>
          <w:color w:val="000000" w:themeColor="text1"/>
          <w:sz w:val="24"/>
          <w:szCs w:val="24"/>
        </w:rPr>
        <w:t>.</w:t>
      </w:r>
    </w:p>
    <w:p w14:paraId="52BBD001" w14:textId="705EA03D" w:rsidR="00340D24" w:rsidRDefault="00D939A3" w:rsidP="001611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 niveau des améliorations, les a</w:t>
      </w:r>
      <w:r w:rsidR="008C6CF0">
        <w:rPr>
          <w:color w:val="000000" w:themeColor="text1"/>
          <w:sz w:val="24"/>
          <w:szCs w:val="24"/>
        </w:rPr>
        <w:t>jouts proposé</w:t>
      </w:r>
      <w:r>
        <w:rPr>
          <w:color w:val="000000" w:themeColor="text1"/>
          <w:sz w:val="24"/>
          <w:szCs w:val="24"/>
        </w:rPr>
        <w:t xml:space="preserve">s sont </w:t>
      </w:r>
      <w:r w:rsidR="0010145E">
        <w:rPr>
          <w:color w:val="000000" w:themeColor="text1"/>
          <w:sz w:val="24"/>
          <w:szCs w:val="24"/>
        </w:rPr>
        <w:t>pour la plupart futiles</w:t>
      </w:r>
    </w:p>
    <w:p w14:paraId="0A27898A" w14:textId="77777777" w:rsidR="00340D24" w:rsidRPr="001611EF" w:rsidRDefault="00340D24" w:rsidP="001611EF">
      <w:pPr>
        <w:rPr>
          <w:color w:val="000000" w:themeColor="text1"/>
          <w:sz w:val="24"/>
          <w:szCs w:val="24"/>
        </w:rPr>
      </w:pPr>
    </w:p>
    <w:sectPr w:rsidR="00340D24" w:rsidRPr="001611EF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F12B7" w14:textId="77777777" w:rsidR="00D72219" w:rsidRDefault="00D72219">
      <w:r>
        <w:separator/>
      </w:r>
    </w:p>
    <w:p w14:paraId="361DACBB" w14:textId="77777777" w:rsidR="00D72219" w:rsidRDefault="00D72219"/>
  </w:endnote>
  <w:endnote w:type="continuationSeparator" w:id="0">
    <w:p w14:paraId="40912D31" w14:textId="77777777" w:rsidR="00D72219" w:rsidRDefault="00D72219">
      <w:r>
        <w:continuationSeparator/>
      </w:r>
    </w:p>
    <w:p w14:paraId="1C7F8CE4" w14:textId="77777777" w:rsidR="00D72219" w:rsidRDefault="00D722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3428F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0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1F69F" w14:textId="77777777" w:rsidR="00D72219" w:rsidRDefault="00D72219">
      <w:r>
        <w:separator/>
      </w:r>
    </w:p>
    <w:p w14:paraId="0DDF1C50" w14:textId="77777777" w:rsidR="00D72219" w:rsidRDefault="00D72219"/>
  </w:footnote>
  <w:footnote w:type="continuationSeparator" w:id="0">
    <w:p w14:paraId="1EC19868" w14:textId="77777777" w:rsidR="00D72219" w:rsidRDefault="00D72219">
      <w:r>
        <w:continuationSeparator/>
      </w:r>
    </w:p>
    <w:p w14:paraId="0400A2D4" w14:textId="77777777" w:rsidR="00D72219" w:rsidRDefault="00D7221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13589D"/>
    <w:multiLevelType w:val="hybridMultilevel"/>
    <w:tmpl w:val="BAC21422"/>
    <w:lvl w:ilvl="0" w:tplc="A40CFAEA">
      <w:start w:val="1"/>
      <w:numFmt w:val="decimal"/>
      <w:lvlText w:val="%1."/>
      <w:lvlJc w:val="left"/>
      <w:pPr>
        <w:ind w:left="1080" w:hanging="360"/>
      </w:pPr>
      <w:rPr>
        <w:color w:val="000000" w:themeColor="text1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4A5919"/>
    <w:multiLevelType w:val="hybridMultilevel"/>
    <w:tmpl w:val="D17E7D7A"/>
    <w:lvl w:ilvl="0" w:tplc="FF864A4C">
      <w:start w:val="4"/>
      <w:numFmt w:val="bullet"/>
      <w:lvlText w:val="C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083B"/>
    <w:multiLevelType w:val="hybridMultilevel"/>
    <w:tmpl w:val="747650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2908"/>
    <w:multiLevelType w:val="hybridMultilevel"/>
    <w:tmpl w:val="1810A46C"/>
    <w:lvl w:ilvl="0" w:tplc="A3F803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469FD"/>
    <w:multiLevelType w:val="hybridMultilevel"/>
    <w:tmpl w:val="2CDA34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32922"/>
    <w:multiLevelType w:val="hybridMultilevel"/>
    <w:tmpl w:val="8A008EC8"/>
    <w:lvl w:ilvl="0" w:tplc="3500A1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EF"/>
    <w:rsid w:val="000227BE"/>
    <w:rsid w:val="0004150A"/>
    <w:rsid w:val="000A2017"/>
    <w:rsid w:val="000A2461"/>
    <w:rsid w:val="000E1375"/>
    <w:rsid w:val="0010145E"/>
    <w:rsid w:val="00132905"/>
    <w:rsid w:val="001427E8"/>
    <w:rsid w:val="001539C1"/>
    <w:rsid w:val="001549FA"/>
    <w:rsid w:val="00160375"/>
    <w:rsid w:val="001611EF"/>
    <w:rsid w:val="00183FC0"/>
    <w:rsid w:val="001B1766"/>
    <w:rsid w:val="001C74E7"/>
    <w:rsid w:val="00200ECD"/>
    <w:rsid w:val="002064CF"/>
    <w:rsid w:val="002064FD"/>
    <w:rsid w:val="002361DA"/>
    <w:rsid w:val="0025271F"/>
    <w:rsid w:val="002863D3"/>
    <w:rsid w:val="002A2042"/>
    <w:rsid w:val="002B614D"/>
    <w:rsid w:val="002E01DC"/>
    <w:rsid w:val="00307BA2"/>
    <w:rsid w:val="00340D24"/>
    <w:rsid w:val="003706D9"/>
    <w:rsid w:val="003B22DE"/>
    <w:rsid w:val="003C6511"/>
    <w:rsid w:val="003E69EC"/>
    <w:rsid w:val="004A03A5"/>
    <w:rsid w:val="004A210C"/>
    <w:rsid w:val="004A44B0"/>
    <w:rsid w:val="004A759F"/>
    <w:rsid w:val="004D21EB"/>
    <w:rsid w:val="004F405A"/>
    <w:rsid w:val="005039FA"/>
    <w:rsid w:val="005B52E4"/>
    <w:rsid w:val="005E1A60"/>
    <w:rsid w:val="00626409"/>
    <w:rsid w:val="00656566"/>
    <w:rsid w:val="0066427B"/>
    <w:rsid w:val="0068104D"/>
    <w:rsid w:val="00694FBB"/>
    <w:rsid w:val="006D12FA"/>
    <w:rsid w:val="00771B13"/>
    <w:rsid w:val="00794594"/>
    <w:rsid w:val="007C119E"/>
    <w:rsid w:val="007C3EBC"/>
    <w:rsid w:val="00850A83"/>
    <w:rsid w:val="008C6CF0"/>
    <w:rsid w:val="0097401F"/>
    <w:rsid w:val="009A49DF"/>
    <w:rsid w:val="009C0E1E"/>
    <w:rsid w:val="00A35250"/>
    <w:rsid w:val="00AF1CEB"/>
    <w:rsid w:val="00AF5C92"/>
    <w:rsid w:val="00AF74CB"/>
    <w:rsid w:val="00B06028"/>
    <w:rsid w:val="00B5435F"/>
    <w:rsid w:val="00BA29E8"/>
    <w:rsid w:val="00BE502E"/>
    <w:rsid w:val="00C164D7"/>
    <w:rsid w:val="00C677DA"/>
    <w:rsid w:val="00C74D2E"/>
    <w:rsid w:val="00D16D62"/>
    <w:rsid w:val="00D471B8"/>
    <w:rsid w:val="00D72219"/>
    <w:rsid w:val="00D939A3"/>
    <w:rsid w:val="00DF1DDC"/>
    <w:rsid w:val="00E64EAC"/>
    <w:rsid w:val="00EB3B12"/>
    <w:rsid w:val="00EB788D"/>
    <w:rsid w:val="00ED28F4"/>
    <w:rsid w:val="00ED3945"/>
    <w:rsid w:val="00EE589D"/>
    <w:rsid w:val="00F16DCE"/>
    <w:rsid w:val="00F65334"/>
    <w:rsid w:val="00F9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11D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paragraph" w:styleId="Pardeliste">
    <w:name w:val="List Paragraph"/>
    <w:basedOn w:val="Normal"/>
    <w:uiPriority w:val="34"/>
    <w:unhideWhenUsed/>
    <w:qFormat/>
    <w:rsid w:val="0016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ivierDegreve/Library/Containers/com.microsoft.Word/Data/Library/Caches/TM10002086/Prendre%20des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EF"/>
    <w:rsid w:val="004B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B9138CEF42404D98ADF8974A245D71">
    <w:name w:val="D2B9138CEF42404D98ADF8974A245D71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fr-FR"/>
    </w:rPr>
  </w:style>
  <w:style w:type="paragraph" w:customStyle="1" w:styleId="B4F22EAE224F5A4A8BBF33DB515FCA44">
    <w:name w:val="B4F22EAE224F5A4A8BBF33DB515FC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155</TotalTime>
  <Pages>2</Pages>
  <Words>564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DEGREVE Olivier</dc:creator>
  <cp:keywords/>
  <dc:description/>
  <cp:lastModifiedBy>DEGREVE Olivier</cp:lastModifiedBy>
  <cp:revision>55</cp:revision>
  <dcterms:created xsi:type="dcterms:W3CDTF">2017-02-09T08:58:00Z</dcterms:created>
  <dcterms:modified xsi:type="dcterms:W3CDTF">2017-02-09T16:10:00Z</dcterms:modified>
</cp:coreProperties>
</file>