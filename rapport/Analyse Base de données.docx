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C87AE" w14:textId="77777777" w:rsidR="00F65334" w:rsidRPr="00C74D2E" w:rsidRDefault="00666FBC">
      <w:pPr>
        <w:pStyle w:val="Titre1"/>
      </w:pPr>
      <w:r>
        <w:t>Analyse Base de données</w:t>
      </w:r>
    </w:p>
    <w:p w14:paraId="3A2C887B" w14:textId="145FAB0B" w:rsidR="0072572B" w:rsidRPr="00E07A5A" w:rsidRDefault="00666FBC" w:rsidP="00E07A5A">
      <w:pPr>
        <w:pStyle w:val="Titre2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Au</w:t>
      </w:r>
      <w:r w:rsidR="00A76AAE">
        <w:rPr>
          <w:b w:val="0"/>
          <w:color w:val="000000" w:themeColor="text1"/>
          <w:sz w:val="24"/>
          <w:szCs w:val="24"/>
        </w:rPr>
        <w:t xml:space="preserve"> niveau de la base de données, 5</w:t>
      </w:r>
      <w:r>
        <w:rPr>
          <w:b w:val="0"/>
          <w:color w:val="000000" w:themeColor="text1"/>
          <w:sz w:val="24"/>
          <w:szCs w:val="24"/>
        </w:rPr>
        <w:t xml:space="preserve"> t</w:t>
      </w:r>
      <w:r w:rsidR="00FB3371">
        <w:rPr>
          <w:b w:val="0"/>
          <w:color w:val="000000" w:themeColor="text1"/>
          <w:sz w:val="24"/>
          <w:szCs w:val="24"/>
        </w:rPr>
        <w:t>ables seront créées. Une table Utilisateurs, P</w:t>
      </w:r>
      <w:r>
        <w:rPr>
          <w:b w:val="0"/>
          <w:color w:val="000000" w:themeColor="text1"/>
          <w:sz w:val="24"/>
          <w:szCs w:val="24"/>
        </w:rPr>
        <w:t xml:space="preserve">rofils, </w:t>
      </w:r>
      <w:r w:rsidR="00FB3371">
        <w:rPr>
          <w:b w:val="0"/>
          <w:color w:val="000000" w:themeColor="text1"/>
          <w:sz w:val="24"/>
          <w:szCs w:val="24"/>
        </w:rPr>
        <w:t>A</w:t>
      </w:r>
      <w:r w:rsidR="00A76AAE">
        <w:rPr>
          <w:b w:val="0"/>
          <w:color w:val="000000" w:themeColor="text1"/>
          <w:sz w:val="24"/>
          <w:szCs w:val="24"/>
        </w:rPr>
        <w:t>pplications</w:t>
      </w:r>
      <w:r w:rsidR="00FB3371">
        <w:rPr>
          <w:b w:val="0"/>
          <w:color w:val="000000" w:themeColor="text1"/>
          <w:sz w:val="24"/>
          <w:szCs w:val="24"/>
        </w:rPr>
        <w:t>, P</w:t>
      </w:r>
      <w:r>
        <w:rPr>
          <w:b w:val="0"/>
          <w:color w:val="000000" w:themeColor="text1"/>
          <w:sz w:val="24"/>
          <w:szCs w:val="24"/>
        </w:rPr>
        <w:t>rof</w:t>
      </w:r>
      <w:r w:rsidR="00FB3371">
        <w:rPr>
          <w:b w:val="0"/>
          <w:color w:val="000000" w:themeColor="text1"/>
          <w:sz w:val="24"/>
          <w:szCs w:val="24"/>
        </w:rPr>
        <w:t>ils_Applications, Utilisateurs_A</w:t>
      </w:r>
      <w:r>
        <w:rPr>
          <w:b w:val="0"/>
          <w:color w:val="000000" w:themeColor="text1"/>
          <w:sz w:val="24"/>
          <w:szCs w:val="24"/>
        </w:rPr>
        <w:t>pplications. Nous ne créons pas de table administrateur, celle ci peut-être évité</w:t>
      </w:r>
      <w:r w:rsidR="00A76AAE">
        <w:rPr>
          <w:b w:val="0"/>
          <w:color w:val="000000" w:themeColor="text1"/>
          <w:sz w:val="24"/>
          <w:szCs w:val="24"/>
        </w:rPr>
        <w:t>e</w:t>
      </w:r>
      <w:r>
        <w:rPr>
          <w:b w:val="0"/>
          <w:color w:val="000000" w:themeColor="text1"/>
          <w:sz w:val="24"/>
          <w:szCs w:val="24"/>
        </w:rPr>
        <w:t xml:space="preserve"> par la création d’un champ mot de pas</w:t>
      </w:r>
      <w:r w:rsidR="0072572B">
        <w:rPr>
          <w:b w:val="0"/>
          <w:color w:val="000000" w:themeColor="text1"/>
          <w:sz w:val="24"/>
          <w:szCs w:val="24"/>
        </w:rPr>
        <w:t>se dans la table intermédiaire Utilisateurs_A</w:t>
      </w:r>
      <w:r>
        <w:rPr>
          <w:b w:val="0"/>
          <w:color w:val="000000" w:themeColor="text1"/>
          <w:sz w:val="24"/>
          <w:szCs w:val="24"/>
        </w:rPr>
        <w:t>pplications. On ajoutera alors dans la table application, un tuple qui correspond à l’application même</w:t>
      </w:r>
      <w:r w:rsidR="00A76AAE">
        <w:rPr>
          <w:b w:val="0"/>
          <w:color w:val="000000" w:themeColor="text1"/>
          <w:sz w:val="24"/>
          <w:szCs w:val="24"/>
        </w:rPr>
        <w:t xml:space="preserve"> (application globale)</w:t>
      </w:r>
      <w:r>
        <w:rPr>
          <w:b w:val="0"/>
          <w:color w:val="000000" w:themeColor="text1"/>
          <w:sz w:val="24"/>
          <w:szCs w:val="24"/>
        </w:rPr>
        <w:t xml:space="preserve">. Pour l’application globale et un utilisateur, on aura le mot de passe de l’admin. </w:t>
      </w:r>
      <w:r w:rsidR="00FB3371">
        <w:rPr>
          <w:b w:val="0"/>
          <w:color w:val="000000" w:themeColor="text1"/>
          <w:sz w:val="24"/>
          <w:szCs w:val="24"/>
        </w:rPr>
        <w:t>Ceci évite la création d’</w:t>
      </w:r>
      <w:r w:rsidR="0072572B">
        <w:rPr>
          <w:b w:val="0"/>
          <w:color w:val="000000" w:themeColor="text1"/>
          <w:sz w:val="24"/>
          <w:szCs w:val="24"/>
        </w:rPr>
        <w:t>une table A</w:t>
      </w:r>
      <w:r w:rsidR="00FB3371">
        <w:rPr>
          <w:b w:val="0"/>
          <w:color w:val="000000" w:themeColor="text1"/>
          <w:sz w:val="24"/>
          <w:szCs w:val="24"/>
        </w:rPr>
        <w:t xml:space="preserve">dministrateur qui ne contiendrait qu’un tuple et par conséquent un usage de l’espace mémoire inutile. </w:t>
      </w:r>
      <w:r w:rsidR="0072572B" w:rsidRPr="00E07A5A">
        <w:rPr>
          <w:b w:val="0"/>
          <w:color w:val="000000" w:themeColor="text1"/>
          <w:sz w:val="24"/>
          <w:szCs w:val="24"/>
        </w:rPr>
        <w:t>Petite subtilité à prendre en compte lors de la suppression de la base de données, on devra obliger la bas</w:t>
      </w:r>
      <w:r w:rsidR="00307931" w:rsidRPr="00E07A5A">
        <w:rPr>
          <w:b w:val="0"/>
          <w:color w:val="000000" w:themeColor="text1"/>
          <w:sz w:val="24"/>
          <w:szCs w:val="24"/>
        </w:rPr>
        <w:t>e de données à ne pas supprimer</w:t>
      </w:r>
      <w:r w:rsidR="00503221" w:rsidRPr="00E07A5A">
        <w:rPr>
          <w:b w:val="0"/>
          <w:color w:val="000000" w:themeColor="text1"/>
          <w:sz w:val="24"/>
          <w:szCs w:val="24"/>
        </w:rPr>
        <w:t xml:space="preserve"> les tuples qui sont directement liés à l’administrateur et à l’application globale</w:t>
      </w:r>
      <w:r w:rsidR="00D10778" w:rsidRPr="00E07A5A">
        <w:rPr>
          <w:b w:val="0"/>
          <w:color w:val="000000" w:themeColor="text1"/>
          <w:sz w:val="24"/>
          <w:szCs w:val="24"/>
        </w:rPr>
        <w:t>.</w:t>
      </w:r>
    </w:p>
    <w:p w14:paraId="56C5999C" w14:textId="6246848D" w:rsidR="00DE12DA" w:rsidRPr="0072572B" w:rsidRDefault="00A96108" w:rsidP="0072572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="00B52FF7">
        <w:rPr>
          <w:color w:val="000000" w:themeColor="text1"/>
          <w:sz w:val="24"/>
          <w:szCs w:val="24"/>
        </w:rPr>
        <w:t>haque champ est obligatoire, aucun champ vide</w:t>
      </w:r>
      <w:r>
        <w:rPr>
          <w:color w:val="000000" w:themeColor="text1"/>
          <w:sz w:val="24"/>
          <w:szCs w:val="24"/>
        </w:rPr>
        <w:t xml:space="preserve"> n’</w:t>
      </w:r>
      <w:r w:rsidR="00241D76">
        <w:rPr>
          <w:color w:val="000000" w:themeColor="text1"/>
          <w:sz w:val="24"/>
          <w:szCs w:val="24"/>
        </w:rPr>
        <w:t xml:space="preserve">est accepté. Le matricule de l’utilisateur sera de type </w:t>
      </w:r>
      <w:proofErr w:type="spellStart"/>
      <w:r w:rsidR="00241D76">
        <w:rPr>
          <w:color w:val="000000" w:themeColor="text1"/>
          <w:sz w:val="24"/>
          <w:szCs w:val="24"/>
        </w:rPr>
        <w:t>Integer</w:t>
      </w:r>
      <w:proofErr w:type="spellEnd"/>
      <w:r w:rsidR="00241D76">
        <w:rPr>
          <w:color w:val="000000" w:themeColor="text1"/>
          <w:sz w:val="24"/>
          <w:szCs w:val="24"/>
        </w:rPr>
        <w:t xml:space="preserve">. </w:t>
      </w:r>
      <w:bookmarkStart w:id="0" w:name="_GoBack"/>
      <w:bookmarkEnd w:id="0"/>
    </w:p>
    <w:sectPr w:rsidR="00DE12DA" w:rsidRPr="0072572B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E1B0B" w14:textId="77777777" w:rsidR="00EB4B94" w:rsidRDefault="00EB4B94">
      <w:r>
        <w:separator/>
      </w:r>
    </w:p>
    <w:p w14:paraId="62E040AC" w14:textId="77777777" w:rsidR="00EB4B94" w:rsidRDefault="00EB4B94"/>
  </w:endnote>
  <w:endnote w:type="continuationSeparator" w:id="0">
    <w:p w14:paraId="27D44390" w14:textId="77777777" w:rsidR="00EB4B94" w:rsidRDefault="00EB4B94">
      <w:r>
        <w:continuationSeparator/>
      </w:r>
    </w:p>
    <w:p w14:paraId="1530BF76" w14:textId="77777777" w:rsidR="00EB4B94" w:rsidRDefault="00EB4B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C2D24F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1665E" w14:textId="77777777" w:rsidR="00EB4B94" w:rsidRDefault="00EB4B94">
      <w:r>
        <w:separator/>
      </w:r>
    </w:p>
    <w:p w14:paraId="68210AF3" w14:textId="77777777" w:rsidR="00EB4B94" w:rsidRDefault="00EB4B94"/>
  </w:footnote>
  <w:footnote w:type="continuationSeparator" w:id="0">
    <w:p w14:paraId="6998509A" w14:textId="77777777" w:rsidR="00EB4B94" w:rsidRDefault="00EB4B94">
      <w:r>
        <w:continuationSeparator/>
      </w:r>
    </w:p>
    <w:p w14:paraId="13590CA0" w14:textId="77777777" w:rsidR="00EB4B94" w:rsidRDefault="00EB4B9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BC"/>
    <w:rsid w:val="001C74E7"/>
    <w:rsid w:val="00241D76"/>
    <w:rsid w:val="00307931"/>
    <w:rsid w:val="00503221"/>
    <w:rsid w:val="00666FBC"/>
    <w:rsid w:val="0072572B"/>
    <w:rsid w:val="00794594"/>
    <w:rsid w:val="00A76AAE"/>
    <w:rsid w:val="00A96108"/>
    <w:rsid w:val="00B52FF7"/>
    <w:rsid w:val="00B5435F"/>
    <w:rsid w:val="00C74D2E"/>
    <w:rsid w:val="00D10778"/>
    <w:rsid w:val="00DE12DA"/>
    <w:rsid w:val="00E07A5A"/>
    <w:rsid w:val="00EB4B94"/>
    <w:rsid w:val="00ED28F4"/>
    <w:rsid w:val="00F65334"/>
    <w:rsid w:val="00FB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6AB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e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livierDegreve/Library/Containers/com.microsoft.Word/Data/Library/Caches/TM10002086/Prendre%20des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DE"/>
    <w:rsid w:val="002D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7DD53333B75BB408A1B3327E77B4516">
    <w:name w:val="17DD53333B75BB408A1B3327E77B4516"/>
  </w:style>
  <w:style w:type="paragraph" w:styleId="Listepuce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fr-FR"/>
    </w:rPr>
  </w:style>
  <w:style w:type="paragraph" w:customStyle="1" w:styleId="BBA4CCEE9E97E741B20A25D7F3CB5F51">
    <w:name w:val="BBA4CCEE9E97E741B20A25D7F3CB5F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92</TotalTime>
  <Pages>1</Pages>
  <Words>155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DEGREVE Olivier</dc:creator>
  <cp:keywords/>
  <dc:description/>
  <cp:lastModifiedBy>DEGREVE Olivier</cp:lastModifiedBy>
  <cp:revision>3</cp:revision>
  <dcterms:created xsi:type="dcterms:W3CDTF">2017-02-06T10:49:00Z</dcterms:created>
  <dcterms:modified xsi:type="dcterms:W3CDTF">2017-02-06T13:34:00Z</dcterms:modified>
</cp:coreProperties>
</file>